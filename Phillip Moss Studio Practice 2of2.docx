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87E9" w14:textId="5D1111D3" w:rsidR="00000000" w:rsidRPr="003E5787" w:rsidRDefault="002F5135" w:rsidP="003E5787">
      <w:pPr>
        <w:pStyle w:val="Heading1"/>
        <w:rPr>
          <w:rFonts w:eastAsia="MS Mincho"/>
        </w:rPr>
      </w:pPr>
      <w:bookmarkStart w:id="0" w:name="_Toc511220124"/>
      <w:r>
        <w:rPr>
          <w:rFonts w:eastAsia="MS Mincho"/>
        </w:rPr>
        <w:t>Performance Assessment</w:t>
      </w:r>
    </w:p>
    <w:p w14:paraId="6A15C358" w14:textId="77777777" w:rsidR="00000000" w:rsidRPr="00A56627" w:rsidRDefault="00610B5D" w:rsidP="00BD7E36">
      <w:pPr>
        <w:pStyle w:val="Heading2"/>
      </w:pPr>
      <w:r w:rsidRPr="00A56627">
        <w:t>Criteria</w:t>
      </w:r>
    </w:p>
    <w:p w14:paraId="5FF3EEAB" w14:textId="77777777" w:rsidR="00000000" w:rsidRDefault="00610B5D" w:rsidP="00BD7E36">
      <w:pPr>
        <w:pStyle w:val="Heading3"/>
      </w:pPr>
      <w:r w:rsidRPr="007A6B4A">
        <w:t>Unit code, name and release number</w:t>
      </w:r>
    </w:p>
    <w:p w14:paraId="2F9C682D" w14:textId="5A4BC33A" w:rsidR="00000000" w:rsidRDefault="00F05926" w:rsidP="00F05926">
      <w:pPr>
        <w:pBdr>
          <w:top w:val="single" w:sz="4" w:space="1" w:color="2D739F"/>
          <w:left w:val="single" w:sz="4" w:space="4" w:color="2D739F"/>
          <w:bottom w:val="single" w:sz="4" w:space="1" w:color="2D739F"/>
          <w:right w:val="single" w:sz="4" w:space="4" w:color="2D739F"/>
        </w:pBdr>
        <w:rPr>
          <w:szCs w:val="22"/>
          <w:lang w:eastAsia="en-AU"/>
        </w:rPr>
      </w:pPr>
      <w:bookmarkStart w:id="1" w:name="Unit"/>
      <w:r>
        <w:rPr>
          <w:szCs w:val="22"/>
          <w:lang w:eastAsia="en-AU"/>
        </w:rPr>
        <w:t>BSBCRT404</w:t>
      </w:r>
      <w:r w:rsidR="00610B5D" w:rsidRPr="00020E4B">
        <w:rPr>
          <w:szCs w:val="22"/>
          <w:lang w:eastAsia="en-AU"/>
        </w:rPr>
        <w:t xml:space="preserve"> </w:t>
      </w:r>
      <w:r>
        <w:rPr>
          <w:szCs w:val="22"/>
          <w:lang w:eastAsia="en-AU"/>
        </w:rPr>
        <w:t>–</w:t>
      </w:r>
      <w:r w:rsidR="00610B5D" w:rsidRPr="00020E4B">
        <w:rPr>
          <w:szCs w:val="22"/>
          <w:lang w:eastAsia="en-AU"/>
        </w:rPr>
        <w:t xml:space="preserve"> </w:t>
      </w:r>
      <w:bookmarkEnd w:id="1"/>
      <w:r>
        <w:rPr>
          <w:szCs w:val="22"/>
          <w:lang w:eastAsia="en-AU"/>
        </w:rPr>
        <w:t>Apply Advanced Critical Thinking for Work Processes</w:t>
      </w:r>
    </w:p>
    <w:p w14:paraId="34444077" w14:textId="6827535B" w:rsidR="00F05926" w:rsidRPr="00020E4B" w:rsidRDefault="00F05926" w:rsidP="00F05926">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ICTSAS432 – Identify and resolve client ICT problems</w:t>
      </w:r>
    </w:p>
    <w:p w14:paraId="1E554D28" w14:textId="77777777" w:rsidR="00000000" w:rsidRDefault="00610B5D" w:rsidP="00BD7E36">
      <w:pPr>
        <w:pStyle w:val="Heading3"/>
      </w:pPr>
      <w:r w:rsidRPr="00A41E27">
        <w:t>Qualification</w:t>
      </w:r>
      <w:r>
        <w:t>/Course</w:t>
      </w:r>
      <w:r w:rsidRPr="00A41E27">
        <w:t xml:space="preserve"> code, name and release number</w:t>
      </w:r>
    </w:p>
    <w:p w14:paraId="497DC3F5" w14:textId="4D7BD787" w:rsidR="00000000" w:rsidRDefault="00610B5D" w:rsidP="00BD7E36">
      <w:pPr>
        <w:pBdr>
          <w:top w:val="single" w:sz="4" w:space="1" w:color="2D739F"/>
          <w:left w:val="single" w:sz="4" w:space="4" w:color="2D739F"/>
          <w:bottom w:val="single" w:sz="4" w:space="1" w:color="2D739F"/>
          <w:right w:val="single" w:sz="4" w:space="4" w:color="2D739F"/>
        </w:pBdr>
        <w:rPr>
          <w:szCs w:val="24"/>
          <w:lang w:eastAsia="en-AU"/>
        </w:rPr>
      </w:pPr>
      <w:bookmarkStart w:id="2" w:name="Qualification"/>
      <w:r>
        <w:rPr>
          <w:szCs w:val="24"/>
          <w:lang w:eastAsia="en-AU"/>
        </w:rPr>
        <w:t>ICT40</w:t>
      </w:r>
      <w:r w:rsidR="004231C9">
        <w:rPr>
          <w:szCs w:val="24"/>
          <w:lang w:eastAsia="en-AU"/>
        </w:rPr>
        <w:t>120</w:t>
      </w:r>
      <w:r>
        <w:rPr>
          <w:szCs w:val="24"/>
          <w:lang w:eastAsia="en-AU"/>
        </w:rPr>
        <w:t xml:space="preserve"> - Certificate IV in Information Technology (1)</w:t>
      </w:r>
      <w:bookmarkEnd w:id="2"/>
    </w:p>
    <w:p w14:paraId="62D60908" w14:textId="77777777" w:rsidR="00000000" w:rsidRPr="004231C9" w:rsidRDefault="00610B5D" w:rsidP="00BD7E36">
      <w:pPr>
        <w:pStyle w:val="Heading2"/>
      </w:pPr>
      <w:r w:rsidRPr="004231C9">
        <w:t>Student details</w:t>
      </w:r>
    </w:p>
    <w:p w14:paraId="4825764F" w14:textId="77777777" w:rsidR="00000000" w:rsidRPr="00D422C3" w:rsidRDefault="00610B5D" w:rsidP="00BD7E36">
      <w:pPr>
        <w:pStyle w:val="Heading3"/>
      </w:pPr>
      <w:r w:rsidRPr="00D422C3">
        <w:t>Student number</w:t>
      </w:r>
    </w:p>
    <w:p w14:paraId="60389EF2" w14:textId="77777777" w:rsidR="00000000" w:rsidRPr="00D422C3"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7736997B" w14:textId="77777777" w:rsidR="00000000" w:rsidRPr="00D422C3" w:rsidRDefault="00610B5D" w:rsidP="00BD7E36">
      <w:pPr>
        <w:pStyle w:val="Heading3"/>
      </w:pPr>
      <w:r w:rsidRPr="00D422C3">
        <w:t>Student name</w:t>
      </w:r>
    </w:p>
    <w:p w14:paraId="04AAEF49" w14:textId="77777777" w:rsidR="00000000" w:rsidRPr="00D422C3"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CAA70B4" w14:textId="77777777" w:rsidR="00000000" w:rsidRPr="00A56627" w:rsidRDefault="00610B5D" w:rsidP="00BD7E36">
      <w:pPr>
        <w:pStyle w:val="Heading2"/>
      </w:pPr>
      <w:r w:rsidRPr="00A56627">
        <w:t>Assessment Declaration</w:t>
      </w:r>
    </w:p>
    <w:p w14:paraId="21B2712D" w14:textId="77777777" w:rsidR="00000000" w:rsidRPr="00FF3AA4" w:rsidRDefault="00610B5D" w:rsidP="002F5135">
      <w:pPr>
        <w:pStyle w:val="Bulletlist"/>
      </w:pPr>
      <w:r w:rsidRPr="00FF3AA4">
        <w:t>This assessment is my original work and no part of it has been copied from any other source except where due acknowledgement is made.</w:t>
      </w:r>
    </w:p>
    <w:p w14:paraId="55AC7F46" w14:textId="77777777" w:rsidR="00000000" w:rsidRPr="00FF3AA4" w:rsidRDefault="00610B5D" w:rsidP="002F5135">
      <w:pPr>
        <w:pStyle w:val="Bulletlist"/>
      </w:pPr>
      <w:r w:rsidRPr="00FF3AA4">
        <w:t>No part of this assessment has been written for me by any other person except where such collaboration has been authorised by the assessor concerned.</w:t>
      </w:r>
    </w:p>
    <w:p w14:paraId="559B758C" w14:textId="77777777" w:rsidR="00000000" w:rsidRPr="00FF3AA4" w:rsidRDefault="00610B5D" w:rsidP="002F5135">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47F962E3" w14:textId="77777777" w:rsidR="00000000" w:rsidRDefault="00610B5D" w:rsidP="00BD7E36">
      <w:pPr>
        <w:pStyle w:val="Heading3"/>
      </w:pPr>
      <w:r w:rsidRPr="00AE2B8B">
        <w:t>Student signature</w:t>
      </w:r>
      <w:r>
        <w:t xml:space="preserve"> and </w:t>
      </w:r>
      <w:r w:rsidRPr="00AE2B8B">
        <w:t>Date</w:t>
      </w:r>
    </w:p>
    <w:p w14:paraId="45536EF0" w14:textId="77777777" w:rsidR="00000000"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CD3CA2D" w14:textId="77777777" w:rsidR="00000000" w:rsidRPr="00D83795"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53FFE3C8" w14:textId="77777777" w:rsidR="00000000" w:rsidRDefault="00000000" w:rsidP="00E9266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0412B1" w:rsidSect="002E0239">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6024B2F5" w14:textId="77777777" w:rsidR="00927A6B" w:rsidRPr="000575FC" w:rsidRDefault="00927A6B" w:rsidP="00927A6B">
      <w:pPr>
        <w:pStyle w:val="SmallerText-Black"/>
        <w:tabs>
          <w:tab w:val="left" w:pos="2127"/>
        </w:tabs>
      </w:pPr>
      <w:r w:rsidRPr="008F20CE">
        <w:lastRenderedPageBreak/>
        <w:t>Version:</w:t>
      </w:r>
      <w:r w:rsidRPr="008F20CE">
        <w:tab/>
      </w:r>
      <w:r w:rsidRPr="000575FC">
        <w:t>1.0</w:t>
      </w:r>
    </w:p>
    <w:p w14:paraId="7AF244F4" w14:textId="77777777" w:rsidR="00927A6B" w:rsidRPr="009326CC" w:rsidRDefault="00927A6B" w:rsidP="00927A6B">
      <w:pPr>
        <w:pStyle w:val="SmallerText-Black"/>
        <w:tabs>
          <w:tab w:val="left" w:pos="2127"/>
        </w:tabs>
      </w:pPr>
      <w:r w:rsidRPr="009326CC">
        <w:t>Date created:</w:t>
      </w:r>
      <w:r w:rsidRPr="009326CC">
        <w:tab/>
      </w:r>
      <w:r>
        <w:t>01 December 2019</w:t>
      </w:r>
    </w:p>
    <w:p w14:paraId="3B4C50AF" w14:textId="6C897ECC" w:rsidR="00927A6B" w:rsidRPr="009326CC" w:rsidRDefault="00927A6B" w:rsidP="00927A6B">
      <w:pPr>
        <w:pStyle w:val="SmallerText-Black"/>
        <w:tabs>
          <w:tab w:val="left" w:pos="2127"/>
        </w:tabs>
      </w:pPr>
      <w:r w:rsidRPr="009326CC">
        <w:t>Date modified:</w:t>
      </w:r>
      <w:r w:rsidRPr="009326CC">
        <w:tab/>
      </w:r>
      <w:r>
        <w:t>0</w:t>
      </w:r>
      <w:r w:rsidR="00265EA9">
        <w:t>1</w:t>
      </w:r>
      <w:r>
        <w:t xml:space="preserve"> December 2019</w:t>
      </w:r>
    </w:p>
    <w:p w14:paraId="79C00FC7" w14:textId="77777777" w:rsidR="00927A6B" w:rsidRPr="00867E80" w:rsidRDefault="00927A6B" w:rsidP="00927A6B">
      <w:pPr>
        <w:pStyle w:val="SmallerText-Black"/>
      </w:pPr>
    </w:p>
    <w:p w14:paraId="582A4D10" w14:textId="77777777" w:rsidR="00927A6B" w:rsidRDefault="00927A6B" w:rsidP="00927A6B">
      <w:r>
        <w:t>For queries, please contact:</w:t>
      </w:r>
    </w:p>
    <w:p w14:paraId="69DB3DBF" w14:textId="77777777" w:rsidR="00927A6B" w:rsidRPr="00676089" w:rsidRDefault="00927A6B" w:rsidP="00927A6B">
      <w:pPr>
        <w:pStyle w:val="SmallerText-Black"/>
        <w:tabs>
          <w:tab w:val="left" w:pos="2127"/>
        </w:tabs>
      </w:pPr>
      <w:r w:rsidRPr="00676089">
        <w:t>Technology and Business Services SkillsPoint</w:t>
      </w:r>
    </w:p>
    <w:p w14:paraId="1ADCA78C" w14:textId="77777777" w:rsidR="00927A6B" w:rsidRPr="00676089" w:rsidRDefault="00927A6B" w:rsidP="00927A6B">
      <w:pPr>
        <w:pStyle w:val="SmallerText-Black"/>
        <w:tabs>
          <w:tab w:val="left" w:pos="2127"/>
        </w:tabs>
      </w:pPr>
      <w:r w:rsidRPr="00676089">
        <w:t>Location: Ultimo</w:t>
      </w:r>
    </w:p>
    <w:p w14:paraId="134F3710" w14:textId="77777777" w:rsidR="00000000" w:rsidRPr="00F05926" w:rsidRDefault="00610B5D" w:rsidP="00695FC9">
      <w:pPr>
        <w:pStyle w:val="SmallerText-Black"/>
        <w:spacing w:before="1440"/>
        <w:rPr>
          <w:lang w:val="en-AU"/>
        </w:rPr>
      </w:pPr>
      <w:r w:rsidRPr="00F05926">
        <w:rPr>
          <w:lang w:val="en-AU"/>
        </w:rPr>
        <w:t>© 2019 TAFE NSW, Sydney</w:t>
      </w:r>
      <w:r w:rsidRPr="00F05926">
        <w:rPr>
          <w:noProof/>
          <w:lang w:val="en-AU" w:eastAsia="en-AU"/>
        </w:rPr>
        <w:br/>
      </w:r>
      <w:r w:rsidRPr="00F05926">
        <w:rPr>
          <w:lang w:val="en-AU"/>
        </w:rPr>
        <w:t>RTO Provider Number 90003 | CRICOS Provider Code: 00591E</w:t>
      </w:r>
    </w:p>
    <w:p w14:paraId="5EA383B0" w14:textId="60EBA49F" w:rsidR="00000000" w:rsidRPr="000301F0" w:rsidRDefault="00610B5D" w:rsidP="00E92663">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A07EBB">
        <w:rPr>
          <w:noProof/>
        </w:rPr>
        <w:t>21 February 2024</w:t>
      </w:r>
      <w:r w:rsidRPr="000301F0">
        <w:fldChar w:fldCharType="end"/>
      </w:r>
      <w:r w:rsidRPr="000301F0">
        <w:t>. For current information please refer to our website</w:t>
      </w:r>
      <w:r>
        <w:t xml:space="preserve"> or your teacher as appropriate</w:t>
      </w:r>
      <w:r w:rsidRPr="000301F0">
        <w:t>.</w:t>
      </w:r>
    </w:p>
    <w:bookmarkEnd w:id="0"/>
    <w:p w14:paraId="41FFD26D" w14:textId="77777777" w:rsidR="00000000" w:rsidRDefault="00000000" w:rsidP="00EA68F5">
      <w:pPr>
        <w:pStyle w:val="Heading2"/>
        <w:sectPr w:rsidR="000412B1" w:rsidSect="002E0239">
          <w:pgSz w:w="11906" w:h="16838" w:code="9"/>
          <w:pgMar w:top="1418" w:right="1418" w:bottom="1418" w:left="1418" w:header="567" w:footer="454" w:gutter="0"/>
          <w:cols w:space="4253"/>
          <w:vAlign w:val="bottom"/>
          <w:docGrid w:linePitch="360"/>
        </w:sectPr>
      </w:pPr>
    </w:p>
    <w:p w14:paraId="0E38711F" w14:textId="77777777" w:rsidR="00000000" w:rsidRPr="000A08F6" w:rsidRDefault="00610B5D" w:rsidP="000A08F6">
      <w:pPr>
        <w:pStyle w:val="Heading2"/>
      </w:pPr>
      <w:r w:rsidRPr="000A08F6">
        <w:lastRenderedPageBreak/>
        <w:t>Assessment instructions</w:t>
      </w:r>
    </w:p>
    <w:p w14:paraId="26587DB7" w14:textId="77777777" w:rsidR="00000000" w:rsidRDefault="00610B5D" w:rsidP="003E5787">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8119F2" w14:paraId="7B8E212C" w14:textId="77777777" w:rsidTr="008119F2">
        <w:trPr>
          <w:cnfStyle w:val="100000000000" w:firstRow="1" w:lastRow="0" w:firstColumn="0" w:lastColumn="0" w:oddVBand="0" w:evenVBand="0" w:oddHBand="0" w:evenHBand="0" w:firstRowFirstColumn="0" w:firstRowLastColumn="0" w:lastRowFirstColumn="0" w:lastRowLastColumn="0"/>
          <w:tblHeader/>
        </w:trPr>
        <w:tc>
          <w:tcPr>
            <w:tcW w:w="2405" w:type="dxa"/>
          </w:tcPr>
          <w:p w14:paraId="2BDBABF3" w14:textId="77777777" w:rsidR="00000000" w:rsidRDefault="00610B5D" w:rsidP="00E2658C">
            <w:pPr>
              <w:rPr>
                <w:lang w:eastAsia="en-AU"/>
              </w:rPr>
            </w:pPr>
            <w:r>
              <w:rPr>
                <w:lang w:eastAsia="en-AU"/>
              </w:rPr>
              <w:t>Assessment details</w:t>
            </w:r>
          </w:p>
        </w:tc>
        <w:tc>
          <w:tcPr>
            <w:tcW w:w="6655" w:type="dxa"/>
          </w:tcPr>
          <w:p w14:paraId="25605448" w14:textId="77777777" w:rsidR="00000000" w:rsidRDefault="00610B5D" w:rsidP="00EA68F5">
            <w:pPr>
              <w:rPr>
                <w:lang w:eastAsia="en-AU"/>
              </w:rPr>
            </w:pPr>
            <w:r>
              <w:rPr>
                <w:lang w:eastAsia="en-AU"/>
              </w:rPr>
              <w:t>Instructions</w:t>
            </w:r>
          </w:p>
        </w:tc>
      </w:tr>
      <w:tr w:rsidR="008119F2" w14:paraId="0E429901" w14:textId="77777777" w:rsidTr="008119F2">
        <w:tc>
          <w:tcPr>
            <w:tcW w:w="2405" w:type="dxa"/>
            <w:vAlign w:val="top"/>
          </w:tcPr>
          <w:p w14:paraId="169B9F14" w14:textId="77777777" w:rsidR="00000000" w:rsidRPr="00EB20A1" w:rsidRDefault="00610B5D" w:rsidP="00151656">
            <w:pPr>
              <w:pStyle w:val="Body"/>
              <w:rPr>
                <w:b/>
                <w:szCs w:val="24"/>
                <w:lang w:eastAsia="en-AU"/>
              </w:rPr>
            </w:pPr>
            <w:r w:rsidRPr="00EB20A1">
              <w:rPr>
                <w:b/>
                <w:szCs w:val="24"/>
                <w:lang w:eastAsia="en-AU"/>
              </w:rPr>
              <w:t>Assessment overview</w:t>
            </w:r>
          </w:p>
        </w:tc>
        <w:tc>
          <w:tcPr>
            <w:tcW w:w="6655" w:type="dxa"/>
            <w:vAlign w:val="top"/>
          </w:tcPr>
          <w:p w14:paraId="6B32931C" w14:textId="7223735C" w:rsidR="00000000" w:rsidRPr="00EB20A1" w:rsidRDefault="00610B5D" w:rsidP="00151656">
            <w:pPr>
              <w:pStyle w:val="Body"/>
              <w:rPr>
                <w:szCs w:val="24"/>
                <w:lang w:eastAsia="en-AU"/>
              </w:rPr>
            </w:pPr>
            <w:r w:rsidRPr="00EB20A1">
              <w:rPr>
                <w:szCs w:val="24"/>
                <w:lang w:eastAsia="en-AU"/>
              </w:rPr>
              <w:t xml:space="preserve">The objective of this assessment is to assess your knowledge </w:t>
            </w:r>
            <w:r w:rsidR="00927A6B">
              <w:rPr>
                <w:szCs w:val="24"/>
                <w:lang w:eastAsia="en-AU"/>
              </w:rPr>
              <w:t>of researching and implementing new technology.</w:t>
            </w:r>
            <w:r w:rsidRPr="00EB20A1">
              <w:rPr>
                <w:szCs w:val="24"/>
                <w:lang w:eastAsia="en-AU"/>
              </w:rPr>
              <w:t xml:space="preserve"> </w:t>
            </w:r>
          </w:p>
        </w:tc>
      </w:tr>
      <w:tr w:rsidR="008119F2" w14:paraId="51DD91A2" w14:textId="77777777" w:rsidTr="008119F2">
        <w:tc>
          <w:tcPr>
            <w:tcW w:w="2405" w:type="dxa"/>
            <w:vAlign w:val="top"/>
          </w:tcPr>
          <w:p w14:paraId="2BF46A58" w14:textId="77777777" w:rsidR="00000000" w:rsidRPr="00EB20A1" w:rsidRDefault="00610B5D" w:rsidP="00151656">
            <w:pPr>
              <w:pStyle w:val="Body"/>
              <w:rPr>
                <w:b/>
                <w:szCs w:val="24"/>
                <w:lang w:eastAsia="en-AU"/>
              </w:rPr>
            </w:pPr>
            <w:r w:rsidRPr="00EB20A1">
              <w:rPr>
                <w:b/>
                <w:szCs w:val="24"/>
                <w:lang w:eastAsia="en-AU"/>
              </w:rPr>
              <w:t>Assessment Event number</w:t>
            </w:r>
          </w:p>
        </w:tc>
        <w:tc>
          <w:tcPr>
            <w:tcW w:w="6655" w:type="dxa"/>
            <w:vAlign w:val="top"/>
          </w:tcPr>
          <w:p w14:paraId="5B7C7D3E" w14:textId="5B9DCA99" w:rsidR="00000000" w:rsidRPr="00927A6B" w:rsidRDefault="00FE3D64" w:rsidP="00151656">
            <w:pPr>
              <w:pStyle w:val="Body"/>
              <w:rPr>
                <w:szCs w:val="24"/>
                <w:lang w:eastAsia="en-AU"/>
              </w:rPr>
            </w:pPr>
            <w:r>
              <w:rPr>
                <w:szCs w:val="24"/>
                <w:lang w:eastAsia="en-AU"/>
              </w:rPr>
              <w:t>2</w:t>
            </w:r>
            <w:r w:rsidR="00610B5D" w:rsidRPr="00EB20A1">
              <w:rPr>
                <w:szCs w:val="24"/>
                <w:lang w:eastAsia="en-AU"/>
              </w:rPr>
              <w:t xml:space="preserve"> of </w:t>
            </w:r>
            <w:r w:rsidR="00927A6B">
              <w:rPr>
                <w:szCs w:val="24"/>
                <w:lang w:eastAsia="en-AU"/>
              </w:rPr>
              <w:t>2</w:t>
            </w:r>
          </w:p>
        </w:tc>
      </w:tr>
      <w:tr w:rsidR="008119F2" w14:paraId="7CEB1A2E" w14:textId="77777777" w:rsidTr="008119F2">
        <w:tc>
          <w:tcPr>
            <w:tcW w:w="2405" w:type="dxa"/>
            <w:vAlign w:val="top"/>
          </w:tcPr>
          <w:p w14:paraId="3C28D316" w14:textId="77777777" w:rsidR="00000000" w:rsidRPr="00EB20A1" w:rsidRDefault="00610B5D" w:rsidP="00151656">
            <w:pPr>
              <w:pStyle w:val="Body"/>
              <w:rPr>
                <w:b/>
                <w:szCs w:val="24"/>
              </w:rPr>
            </w:pPr>
            <w:r w:rsidRPr="00EB20A1">
              <w:rPr>
                <w:b/>
                <w:szCs w:val="24"/>
              </w:rPr>
              <w:t>Instructions for this assessment</w:t>
            </w:r>
          </w:p>
        </w:tc>
        <w:tc>
          <w:tcPr>
            <w:tcW w:w="6655" w:type="dxa"/>
            <w:vAlign w:val="top"/>
          </w:tcPr>
          <w:p w14:paraId="0536C7AA" w14:textId="77777777" w:rsidR="00000000" w:rsidRPr="00EB20A1" w:rsidRDefault="00610B5D" w:rsidP="00151656">
            <w:pPr>
              <w:pStyle w:val="Body"/>
              <w:rPr>
                <w:szCs w:val="24"/>
              </w:rPr>
            </w:pPr>
            <w:r w:rsidRPr="00EB20A1">
              <w:rPr>
                <w:szCs w:val="24"/>
                <w:lang w:eastAsia="en-AU"/>
              </w:rPr>
              <w:t>This is a written assessment and it will be assessing you on your knowledge of the unit.</w:t>
            </w:r>
          </w:p>
          <w:p w14:paraId="0EE3A547" w14:textId="2A905623" w:rsidR="00927A6B" w:rsidRPr="0044495B" w:rsidRDefault="00927A6B" w:rsidP="00927A6B">
            <w:pPr>
              <w:pStyle w:val="Body"/>
              <w:rPr>
                <w:szCs w:val="24"/>
              </w:rPr>
            </w:pPr>
            <w:r w:rsidRPr="0044495B">
              <w:rPr>
                <w:szCs w:val="24"/>
              </w:rPr>
              <w:t xml:space="preserve">This assessment is in </w:t>
            </w:r>
            <w:r w:rsidR="00FE3D64">
              <w:rPr>
                <w:szCs w:val="24"/>
              </w:rPr>
              <w:t>several parts</w:t>
            </w:r>
            <w:r w:rsidRPr="0044495B">
              <w:rPr>
                <w:szCs w:val="24"/>
              </w:rPr>
              <w:t>:</w:t>
            </w:r>
          </w:p>
          <w:p w14:paraId="4E4842B9" w14:textId="402C61DB" w:rsidR="00927A6B" w:rsidRPr="00115FB0" w:rsidRDefault="00115FB0" w:rsidP="002F5135">
            <w:pPr>
              <w:pStyle w:val="ListNumber"/>
            </w:pPr>
            <w:r w:rsidRPr="00115FB0">
              <w:t>Develop a Proposal</w:t>
            </w:r>
          </w:p>
          <w:p w14:paraId="34815AE9" w14:textId="72343D79" w:rsidR="00115FB0" w:rsidRPr="00115FB0" w:rsidRDefault="00115FB0" w:rsidP="002F5135">
            <w:pPr>
              <w:pStyle w:val="ListNumber"/>
            </w:pPr>
            <w:r w:rsidRPr="00115FB0">
              <w:t>Client Problem Exercise 1</w:t>
            </w:r>
          </w:p>
          <w:p w14:paraId="56E3767A" w14:textId="139546B5" w:rsidR="00FE3D64" w:rsidRPr="00115FB0" w:rsidRDefault="00115FB0" w:rsidP="002F5135">
            <w:pPr>
              <w:pStyle w:val="ListNumber"/>
            </w:pPr>
            <w:r w:rsidRPr="00115FB0">
              <w:t>Client Problem Exercise 2</w:t>
            </w:r>
          </w:p>
          <w:p w14:paraId="2EAB4E64" w14:textId="23470923" w:rsidR="00000000" w:rsidRPr="00FE3D64" w:rsidRDefault="00000000" w:rsidP="003C4FDF">
            <w:pPr>
              <w:pStyle w:val="Bulletlist"/>
              <w:numPr>
                <w:ilvl w:val="0"/>
                <w:numId w:val="0"/>
              </w:numPr>
              <w:ind w:left="1080"/>
            </w:pPr>
          </w:p>
        </w:tc>
      </w:tr>
      <w:tr w:rsidR="008119F2" w14:paraId="4E7D136A" w14:textId="77777777" w:rsidTr="008119F2">
        <w:tc>
          <w:tcPr>
            <w:tcW w:w="2405" w:type="dxa"/>
            <w:vAlign w:val="top"/>
          </w:tcPr>
          <w:p w14:paraId="62585E54" w14:textId="77777777" w:rsidR="00000000" w:rsidRPr="00EB20A1" w:rsidRDefault="00610B5D" w:rsidP="00151656">
            <w:pPr>
              <w:pStyle w:val="Body"/>
              <w:rPr>
                <w:b/>
                <w:szCs w:val="24"/>
              </w:rPr>
            </w:pPr>
            <w:r w:rsidRPr="00EB20A1">
              <w:rPr>
                <w:b/>
                <w:szCs w:val="24"/>
              </w:rPr>
              <w:t xml:space="preserve">Submission instructions </w:t>
            </w:r>
          </w:p>
        </w:tc>
        <w:tc>
          <w:tcPr>
            <w:tcW w:w="6655" w:type="dxa"/>
            <w:vAlign w:val="top"/>
          </w:tcPr>
          <w:p w14:paraId="19F1218A" w14:textId="77777777" w:rsidR="00927A6B" w:rsidRDefault="00610B5D" w:rsidP="00335B22">
            <w:pPr>
              <w:pStyle w:val="Body"/>
              <w:rPr>
                <w:szCs w:val="24"/>
                <w:lang w:eastAsia="en-AU"/>
              </w:rPr>
            </w:pPr>
            <w:r w:rsidRPr="00EB20A1">
              <w:rPr>
                <w:szCs w:val="24"/>
                <w:lang w:eastAsia="en-AU"/>
              </w:rPr>
              <w:t xml:space="preserve">On completion of this assessment, you are required to upload it or hand it to your </w:t>
            </w:r>
            <w:r w:rsidR="00927A6B">
              <w:rPr>
                <w:szCs w:val="24"/>
                <w:lang w:eastAsia="en-AU"/>
              </w:rPr>
              <w:t>assessor</w:t>
            </w:r>
            <w:r w:rsidRPr="00EB20A1">
              <w:rPr>
                <w:szCs w:val="24"/>
                <w:lang w:eastAsia="en-AU"/>
              </w:rPr>
              <w:t xml:space="preserve"> for marking. </w:t>
            </w:r>
          </w:p>
          <w:p w14:paraId="55323F84" w14:textId="38BBDBEF" w:rsidR="00000000" w:rsidRPr="00EB20A1" w:rsidRDefault="00610B5D" w:rsidP="00335B22">
            <w:pPr>
              <w:pStyle w:val="Body"/>
              <w:rPr>
                <w:szCs w:val="24"/>
                <w:lang w:eastAsia="en-AU"/>
              </w:rPr>
            </w:pPr>
            <w:r w:rsidRPr="00EB20A1">
              <w:rPr>
                <w:szCs w:val="24"/>
                <w:lang w:eastAsia="en-AU"/>
              </w:rPr>
              <w:t>Ensure you have written your name at the bottom of each page of this assessment.</w:t>
            </w:r>
          </w:p>
          <w:p w14:paraId="1CFF7D70" w14:textId="373C0E49" w:rsidR="00927A6B" w:rsidRPr="008C3557" w:rsidRDefault="00927A6B" w:rsidP="00927A6B">
            <w:pPr>
              <w:pStyle w:val="Body"/>
              <w:rPr>
                <w:szCs w:val="24"/>
                <w:lang w:eastAsia="en-AU"/>
              </w:rPr>
            </w:pPr>
            <w:r w:rsidRPr="008C3557">
              <w:rPr>
                <w:szCs w:val="24"/>
                <w:lang w:eastAsia="en-AU"/>
              </w:rPr>
              <w:t>Submit the following document</w:t>
            </w:r>
            <w:r w:rsidR="00D422C3">
              <w:rPr>
                <w:szCs w:val="24"/>
                <w:lang w:eastAsia="en-AU"/>
              </w:rPr>
              <w:t>s</w:t>
            </w:r>
            <w:r w:rsidRPr="008C3557">
              <w:rPr>
                <w:szCs w:val="24"/>
                <w:lang w:eastAsia="en-AU"/>
              </w:rPr>
              <w:t>:</w:t>
            </w:r>
          </w:p>
          <w:p w14:paraId="1E196E80" w14:textId="75EF4048" w:rsidR="00AD579F" w:rsidRPr="00AD579F" w:rsidRDefault="00AD579F" w:rsidP="002F5135">
            <w:pPr>
              <w:pStyle w:val="Bulletlist"/>
              <w:numPr>
                <w:ilvl w:val="0"/>
                <w:numId w:val="9"/>
              </w:numPr>
            </w:pPr>
            <w:r w:rsidRPr="00AD579F">
              <w:t>Email to teacher</w:t>
            </w:r>
          </w:p>
          <w:p w14:paraId="7F690784" w14:textId="7681FE5E" w:rsidR="00927A6B" w:rsidRPr="00AD579F" w:rsidRDefault="00AD579F" w:rsidP="002F5135">
            <w:pPr>
              <w:pStyle w:val="Bulletlist"/>
              <w:numPr>
                <w:ilvl w:val="0"/>
                <w:numId w:val="9"/>
              </w:numPr>
            </w:pPr>
            <w:r w:rsidRPr="00AD579F">
              <w:t>Proposal</w:t>
            </w:r>
          </w:p>
          <w:p w14:paraId="740851DC" w14:textId="2A3CB98C" w:rsidR="00AD579F" w:rsidRPr="00AD579F" w:rsidRDefault="00AD579F" w:rsidP="002F5135">
            <w:pPr>
              <w:pStyle w:val="Bulletlist"/>
              <w:numPr>
                <w:ilvl w:val="0"/>
                <w:numId w:val="9"/>
              </w:numPr>
            </w:pPr>
            <w:r w:rsidRPr="00AD579F">
              <w:t>Completed Spreadsheet</w:t>
            </w:r>
          </w:p>
          <w:p w14:paraId="76A6E97A" w14:textId="37DA8A89" w:rsidR="00AD579F" w:rsidRPr="00AD579F" w:rsidRDefault="00AD579F" w:rsidP="002F5135">
            <w:pPr>
              <w:pStyle w:val="Bulletlist"/>
              <w:numPr>
                <w:ilvl w:val="0"/>
                <w:numId w:val="9"/>
              </w:numPr>
            </w:pPr>
            <w:r w:rsidRPr="00AD579F">
              <w:t>Maintenance Report</w:t>
            </w:r>
          </w:p>
          <w:p w14:paraId="03BB962E" w14:textId="77777777" w:rsidR="00000000" w:rsidRPr="00EB20A1" w:rsidRDefault="00610B5D" w:rsidP="00151656">
            <w:pPr>
              <w:pStyle w:val="Body"/>
              <w:rPr>
                <w:i/>
                <w:color w:val="FF0000"/>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8119F2" w14:paraId="277C9309" w14:textId="77777777" w:rsidTr="008119F2">
        <w:tc>
          <w:tcPr>
            <w:tcW w:w="2405" w:type="dxa"/>
            <w:vAlign w:val="top"/>
          </w:tcPr>
          <w:p w14:paraId="2F5EA5E5" w14:textId="77777777" w:rsidR="00000000" w:rsidRPr="00EB20A1" w:rsidRDefault="00610B5D" w:rsidP="00151656">
            <w:pPr>
              <w:pStyle w:val="Body"/>
              <w:rPr>
                <w:b/>
                <w:szCs w:val="24"/>
              </w:rPr>
            </w:pPr>
            <w:r w:rsidRPr="00EB20A1">
              <w:rPr>
                <w:b/>
                <w:szCs w:val="24"/>
              </w:rPr>
              <w:t>What do I need to do to achieve a satisfactory result?</w:t>
            </w:r>
          </w:p>
        </w:tc>
        <w:tc>
          <w:tcPr>
            <w:tcW w:w="6655" w:type="dxa"/>
            <w:vAlign w:val="top"/>
          </w:tcPr>
          <w:p w14:paraId="5D0F1A9B" w14:textId="77777777" w:rsidR="00000000" w:rsidRPr="00EB20A1" w:rsidRDefault="00610B5D" w:rsidP="00151656">
            <w:pPr>
              <w:pStyle w:val="Body"/>
              <w:rPr>
                <w:i/>
                <w:szCs w:val="24"/>
                <w:lang w:eastAsia="en-AU"/>
              </w:rPr>
            </w:pPr>
            <w:r w:rsidRPr="00EB20A1">
              <w:rPr>
                <w:szCs w:val="24"/>
              </w:rPr>
              <w:t>To achieve a satisfactory result for this assessment all questions must be answered correctly.</w:t>
            </w:r>
          </w:p>
        </w:tc>
      </w:tr>
      <w:tr w:rsidR="00B37469" w14:paraId="5403C43A" w14:textId="77777777" w:rsidTr="008119F2">
        <w:tc>
          <w:tcPr>
            <w:tcW w:w="2405" w:type="dxa"/>
            <w:vAlign w:val="top"/>
          </w:tcPr>
          <w:p w14:paraId="2A97A490" w14:textId="30F0DFB9" w:rsidR="00B37469" w:rsidRPr="00EB20A1" w:rsidRDefault="00B37469" w:rsidP="00B37469">
            <w:pPr>
              <w:pStyle w:val="Body"/>
              <w:rPr>
                <w:b/>
                <w:szCs w:val="24"/>
              </w:rPr>
            </w:pPr>
            <w:r>
              <w:rPr>
                <w:b/>
                <w:szCs w:val="22"/>
              </w:rPr>
              <w:lastRenderedPageBreak/>
              <w:t>Assessment conditions</w:t>
            </w:r>
          </w:p>
        </w:tc>
        <w:tc>
          <w:tcPr>
            <w:tcW w:w="6655" w:type="dxa"/>
            <w:vAlign w:val="top"/>
          </w:tcPr>
          <w:p w14:paraId="23C38856" w14:textId="77777777" w:rsidR="00B37469" w:rsidRPr="009731B2" w:rsidRDefault="00B37469" w:rsidP="00B37469">
            <w:r w:rsidRPr="009731B2">
              <w:t xml:space="preserve">Assessment conditions will replicate the workplace, </w:t>
            </w:r>
            <w:r w:rsidRPr="0057291D">
              <w:t>where the conditions are typical of those in an ICT working environment or workplace.</w:t>
            </w:r>
          </w:p>
          <w:p w14:paraId="169101EE" w14:textId="1F5213B3" w:rsidR="00B37469" w:rsidRPr="00EB20A1" w:rsidRDefault="00B37469" w:rsidP="00B37469">
            <w:pPr>
              <w:pStyle w:val="Body"/>
              <w:rPr>
                <w:szCs w:val="24"/>
              </w:rPr>
            </w:pPr>
            <w:r w:rsidRPr="009731B2">
              <w:t>Assessment may be undertaken in normal classroom conditions, which is assumed to be noisy and similar to workplace conditions, or within the workplace. This may include phones ringing, people talking and other interruptions.</w:t>
            </w:r>
          </w:p>
        </w:tc>
      </w:tr>
      <w:tr w:rsidR="00B37469" w14:paraId="52CAB10F" w14:textId="77777777" w:rsidTr="008119F2">
        <w:tc>
          <w:tcPr>
            <w:tcW w:w="2405" w:type="dxa"/>
            <w:vAlign w:val="top"/>
          </w:tcPr>
          <w:p w14:paraId="71219B3B" w14:textId="77777777" w:rsidR="00B37469" w:rsidRPr="00EB20A1" w:rsidRDefault="00B37469" w:rsidP="00B37469">
            <w:pPr>
              <w:pStyle w:val="Body"/>
              <w:rPr>
                <w:b/>
                <w:szCs w:val="24"/>
              </w:rPr>
            </w:pPr>
            <w:r w:rsidRPr="00EB20A1">
              <w:rPr>
                <w:b/>
                <w:szCs w:val="24"/>
              </w:rPr>
              <w:t>What do I need to provide?</w:t>
            </w:r>
          </w:p>
        </w:tc>
        <w:tc>
          <w:tcPr>
            <w:tcW w:w="6655" w:type="dxa"/>
            <w:vAlign w:val="top"/>
          </w:tcPr>
          <w:p w14:paraId="0C60A0E2" w14:textId="77777777" w:rsidR="00B37469" w:rsidRPr="00662BEF" w:rsidRDefault="00B37469" w:rsidP="003C4FDF">
            <w:pPr>
              <w:pStyle w:val="Bulletlist"/>
              <w:numPr>
                <w:ilvl w:val="0"/>
                <w:numId w:val="0"/>
              </w:numPr>
              <w:ind w:left="1080"/>
            </w:pPr>
            <w:r w:rsidRPr="00662BEF">
              <w:t>A pen, if a paper version of assessment is provided</w:t>
            </w:r>
          </w:p>
          <w:p w14:paraId="75016D4A" w14:textId="7208AB21" w:rsidR="00B37469" w:rsidRPr="00E06342" w:rsidRDefault="00B37469" w:rsidP="003C4FDF">
            <w:pPr>
              <w:pStyle w:val="Bulletlist"/>
              <w:numPr>
                <w:ilvl w:val="0"/>
                <w:numId w:val="0"/>
              </w:numPr>
              <w:ind w:left="1080"/>
            </w:pPr>
            <w:r w:rsidRPr="00662BEF">
              <w:t>USB drive or other storage method with enough free space to save work to.</w:t>
            </w:r>
          </w:p>
        </w:tc>
      </w:tr>
      <w:tr w:rsidR="00B37469" w14:paraId="3891DA75" w14:textId="77777777" w:rsidTr="008119F2">
        <w:tc>
          <w:tcPr>
            <w:tcW w:w="2405" w:type="dxa"/>
            <w:vAlign w:val="top"/>
          </w:tcPr>
          <w:p w14:paraId="44F76BFC" w14:textId="321E4789" w:rsidR="00B37469" w:rsidRPr="00EB20A1" w:rsidRDefault="00B37469" w:rsidP="00B37469">
            <w:pPr>
              <w:pStyle w:val="Body"/>
              <w:rPr>
                <w:b/>
                <w:szCs w:val="24"/>
              </w:rPr>
            </w:pPr>
            <w:r w:rsidRPr="00EB20A1">
              <w:rPr>
                <w:b/>
                <w:szCs w:val="24"/>
              </w:rPr>
              <w:t>What will the assessor provide?</w:t>
            </w:r>
          </w:p>
        </w:tc>
        <w:tc>
          <w:tcPr>
            <w:tcW w:w="6655" w:type="dxa"/>
            <w:vAlign w:val="top"/>
          </w:tcPr>
          <w:p w14:paraId="22B5EEAB" w14:textId="4AAE185E" w:rsidR="00B37469" w:rsidRPr="00E06342" w:rsidRDefault="00B37469" w:rsidP="00B37469">
            <w:r>
              <w:t>n/a</w:t>
            </w:r>
          </w:p>
        </w:tc>
      </w:tr>
      <w:tr w:rsidR="00B37469" w14:paraId="11B33137" w14:textId="77777777" w:rsidTr="008119F2">
        <w:tc>
          <w:tcPr>
            <w:tcW w:w="2405" w:type="dxa"/>
            <w:vAlign w:val="top"/>
          </w:tcPr>
          <w:p w14:paraId="4E768728" w14:textId="77777777" w:rsidR="00B37469" w:rsidRPr="00EB20A1" w:rsidRDefault="00B37469" w:rsidP="00B37469">
            <w:pPr>
              <w:pStyle w:val="Body"/>
              <w:rPr>
                <w:b/>
                <w:szCs w:val="24"/>
              </w:rPr>
            </w:pPr>
            <w:r w:rsidRPr="00EB20A1">
              <w:rPr>
                <w:b/>
                <w:szCs w:val="24"/>
              </w:rPr>
              <w:t>Due date and time allowed</w:t>
            </w:r>
          </w:p>
        </w:tc>
        <w:tc>
          <w:tcPr>
            <w:tcW w:w="6655" w:type="dxa"/>
            <w:vAlign w:val="top"/>
          </w:tcPr>
          <w:p w14:paraId="342BDC67" w14:textId="1AC1C177" w:rsidR="00B37469" w:rsidRPr="00D422C3" w:rsidRDefault="00B37469" w:rsidP="00AB5DE0">
            <w:r w:rsidRPr="00B21B54">
              <w:t>Indicative time to complete assessment</w:t>
            </w:r>
            <w:r w:rsidRPr="00D65D48">
              <w:t>:</w:t>
            </w:r>
            <w:r w:rsidR="00D422C3" w:rsidRPr="00D65D48">
              <w:t xml:space="preserve"> </w:t>
            </w:r>
            <w:r w:rsidR="00D65D48" w:rsidRPr="00D65D48">
              <w:t>2-3 hours</w:t>
            </w:r>
          </w:p>
        </w:tc>
      </w:tr>
      <w:tr w:rsidR="00B37469" w14:paraId="52C5F131" w14:textId="77777777" w:rsidTr="00110651">
        <w:tc>
          <w:tcPr>
            <w:tcW w:w="2405" w:type="dxa"/>
          </w:tcPr>
          <w:p w14:paraId="664B9DE7" w14:textId="00E8F72F" w:rsidR="00B37469" w:rsidRPr="00EB20A1" w:rsidRDefault="00B37469" w:rsidP="00B37469">
            <w:pPr>
              <w:pStyle w:val="Body"/>
              <w:rPr>
                <w:b/>
                <w:szCs w:val="24"/>
              </w:rPr>
            </w:pPr>
            <w:r w:rsidRPr="00EB7B93">
              <w:rPr>
                <w:b/>
                <w:szCs w:val="24"/>
              </w:rPr>
              <w:t>Assessment location</w:t>
            </w:r>
          </w:p>
        </w:tc>
        <w:tc>
          <w:tcPr>
            <w:tcW w:w="6655" w:type="dxa"/>
          </w:tcPr>
          <w:p w14:paraId="17040FA6" w14:textId="0FE67055" w:rsidR="00287951" w:rsidRPr="00EB20A1" w:rsidRDefault="00287951" w:rsidP="00287951">
            <w:pPr>
              <w:rPr>
                <w:rFonts w:cs="Calibri"/>
                <w:szCs w:val="24"/>
              </w:rPr>
            </w:pPr>
            <w:r w:rsidRPr="00EB20A1">
              <w:rPr>
                <w:szCs w:val="24"/>
              </w:rPr>
              <w:t xml:space="preserve">This assessment </w:t>
            </w:r>
            <w:r>
              <w:rPr>
                <w:szCs w:val="24"/>
              </w:rPr>
              <w:t xml:space="preserve">will take place </w:t>
            </w:r>
            <w:r w:rsidR="008D44F6">
              <w:rPr>
                <w:szCs w:val="24"/>
              </w:rPr>
              <w:t xml:space="preserve">either remotely or </w:t>
            </w:r>
            <w:r>
              <w:rPr>
                <w:szCs w:val="24"/>
              </w:rPr>
              <w:t>in the classroom.</w:t>
            </w:r>
          </w:p>
          <w:p w14:paraId="7DF59E46" w14:textId="5E6500C8" w:rsidR="00B37469" w:rsidRPr="00B21B54" w:rsidRDefault="00B37469" w:rsidP="00B37469">
            <w:r w:rsidRPr="00EB20A1">
              <w:rPr>
                <w:szCs w:val="24"/>
              </w:rPr>
              <w:t>The student may access their referenced text, learning notes and other resources.</w:t>
            </w:r>
          </w:p>
        </w:tc>
      </w:tr>
      <w:tr w:rsidR="00B37469" w14:paraId="4162E9A8" w14:textId="77777777" w:rsidTr="00110651">
        <w:tc>
          <w:tcPr>
            <w:tcW w:w="2405" w:type="dxa"/>
          </w:tcPr>
          <w:p w14:paraId="2273BDA2" w14:textId="05560CB1" w:rsidR="00B37469" w:rsidRPr="00EB20A1" w:rsidRDefault="00B37469" w:rsidP="00B37469">
            <w:pPr>
              <w:pStyle w:val="Body"/>
              <w:rPr>
                <w:b/>
                <w:szCs w:val="24"/>
              </w:rPr>
            </w:pPr>
            <w:r w:rsidRPr="00EB7B93">
              <w:rPr>
                <w:b/>
                <w:szCs w:val="24"/>
              </w:rPr>
              <w:t>Supervision</w:t>
            </w:r>
          </w:p>
        </w:tc>
        <w:tc>
          <w:tcPr>
            <w:tcW w:w="6655" w:type="dxa"/>
          </w:tcPr>
          <w:p w14:paraId="7B95EAF0" w14:textId="23D817AD" w:rsidR="00B37469" w:rsidRPr="00EB20A1" w:rsidRDefault="00813461" w:rsidP="00B37469">
            <w:pPr>
              <w:pStyle w:val="Body"/>
              <w:rPr>
                <w:i/>
                <w:color w:val="808080" w:themeColor="background1" w:themeShade="80"/>
                <w:szCs w:val="24"/>
              </w:rPr>
            </w:pPr>
            <w:r w:rsidRPr="00662BEF">
              <w:rPr>
                <w:szCs w:val="24"/>
                <w:lang w:eastAsia="en-AU"/>
              </w:rPr>
              <w:t>This is</w:t>
            </w:r>
            <w:r w:rsidRPr="00662BEF">
              <w:rPr>
                <w:szCs w:val="24"/>
              </w:rPr>
              <w:t xml:space="preserve"> a</w:t>
            </w:r>
            <w:r>
              <w:rPr>
                <w:szCs w:val="24"/>
              </w:rPr>
              <w:t xml:space="preserve"> </w:t>
            </w:r>
            <w:r w:rsidR="00D422C3">
              <w:rPr>
                <w:szCs w:val="24"/>
              </w:rPr>
              <w:t>take home</w:t>
            </w:r>
            <w:r w:rsidRPr="00662BEF">
              <w:rPr>
                <w:szCs w:val="24"/>
              </w:rPr>
              <w:t xml:space="preserve"> assessment.</w:t>
            </w:r>
          </w:p>
        </w:tc>
      </w:tr>
      <w:tr w:rsidR="00B37469" w14:paraId="280C2C5B" w14:textId="77777777" w:rsidTr="00325CAD">
        <w:tc>
          <w:tcPr>
            <w:tcW w:w="2405" w:type="dxa"/>
            <w:vAlign w:val="top"/>
          </w:tcPr>
          <w:p w14:paraId="4C23E334" w14:textId="1059BE0D" w:rsidR="00B37469" w:rsidRPr="00EB7B93" w:rsidRDefault="00B37469" w:rsidP="00B37469">
            <w:pPr>
              <w:pStyle w:val="Body"/>
              <w:rPr>
                <w:b/>
                <w:szCs w:val="24"/>
              </w:rPr>
            </w:pPr>
            <w:r w:rsidRPr="0044495B">
              <w:rPr>
                <w:b/>
                <w:szCs w:val="24"/>
              </w:rPr>
              <w:t>Reasonable adjustment</w:t>
            </w:r>
          </w:p>
        </w:tc>
        <w:tc>
          <w:tcPr>
            <w:tcW w:w="6655" w:type="dxa"/>
            <w:vAlign w:val="top"/>
          </w:tcPr>
          <w:p w14:paraId="17D02AF1" w14:textId="5DDCA860" w:rsidR="00B37469" w:rsidRPr="00EB7B93" w:rsidRDefault="00B37469" w:rsidP="00B37469">
            <w:pPr>
              <w:pStyle w:val="Body"/>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take into account your condition</w:t>
            </w:r>
            <w:r>
              <w:rPr>
                <w:lang w:eastAsia="en-AU"/>
              </w:rPr>
              <w:t>, which must be approved BEFORE you attempt the assessment</w:t>
            </w:r>
            <w:r w:rsidRPr="00E951BD">
              <w:rPr>
                <w:lang w:eastAsia="en-AU"/>
              </w:rPr>
              <w:t>.</w:t>
            </w:r>
          </w:p>
        </w:tc>
      </w:tr>
      <w:tr w:rsidR="00B37469" w14:paraId="1DD83B9A" w14:textId="77777777" w:rsidTr="008119F2">
        <w:tc>
          <w:tcPr>
            <w:tcW w:w="2405" w:type="dxa"/>
            <w:vAlign w:val="top"/>
          </w:tcPr>
          <w:p w14:paraId="0AAA9E3D" w14:textId="77777777" w:rsidR="00B37469" w:rsidRPr="00EB20A1" w:rsidRDefault="00B37469" w:rsidP="00B37469">
            <w:pPr>
              <w:pStyle w:val="Body"/>
              <w:rPr>
                <w:b/>
                <w:szCs w:val="24"/>
              </w:rPr>
            </w:pPr>
            <w:r w:rsidRPr="00EB20A1">
              <w:rPr>
                <w:b/>
                <w:szCs w:val="24"/>
              </w:rPr>
              <w:lastRenderedPageBreak/>
              <w:t>Assessment feedback, review or appeals</w:t>
            </w:r>
          </w:p>
        </w:tc>
        <w:tc>
          <w:tcPr>
            <w:tcW w:w="6655" w:type="dxa"/>
            <w:vAlign w:val="top"/>
          </w:tcPr>
          <w:p w14:paraId="4E853338" w14:textId="77777777" w:rsidR="00B37469" w:rsidRDefault="00B37469" w:rsidP="00B37469">
            <w:r w:rsidRPr="00EB20A1">
              <w:t xml:space="preserve">In accordance with the TAFE NSW policy </w:t>
            </w:r>
            <w:r w:rsidRPr="00EB20A1">
              <w:rPr>
                <w:i/>
                <w:iCs/>
              </w:rPr>
              <w:t xml:space="preserve">Manage Assessment Appeals, </w:t>
            </w:r>
            <w:r w:rsidRPr="00EB20A1">
              <w:t xml:space="preserve">all students have the right to appeal an assessment decision in relation to how the assessment was conducted and the outcome of the assessment. Appeals must be lodged within </w:t>
            </w:r>
            <w:r w:rsidRPr="00EB20A1">
              <w:rPr>
                <w:b/>
                <w:bCs/>
              </w:rPr>
              <w:t>14 working days</w:t>
            </w:r>
            <w:r w:rsidRPr="00EB20A1">
              <w:t xml:space="preserve"> of the formal notification of the result of the assessment. </w:t>
            </w:r>
          </w:p>
          <w:p w14:paraId="670AD9DC" w14:textId="15446E57" w:rsidR="00B37469" w:rsidRPr="003B5CF7" w:rsidRDefault="00B37469" w:rsidP="00B37469">
            <w:pPr>
              <w:rPr>
                <w:lang w:eastAsia="en-AU"/>
              </w:rPr>
            </w:pPr>
            <w:r w:rsidRPr="003B5CF7">
              <w:rPr>
                <w:lang w:eastAsia="en-AU"/>
              </w:rPr>
              <w:t>If you would like to request a review of your results or if you have any concerns about your results, contact your Teacher or Head Teacher. If they are unavailable, contact the Student Administration Officer.</w:t>
            </w:r>
          </w:p>
          <w:p w14:paraId="2654CA0E" w14:textId="77777777" w:rsidR="00B37469" w:rsidRPr="00EB20A1" w:rsidRDefault="00B37469" w:rsidP="00B37469">
            <w:pPr>
              <w:rPr>
                <w:lang w:eastAsia="en-AU"/>
              </w:rPr>
            </w:pPr>
            <w:r w:rsidRPr="003B5CF7">
              <w:rPr>
                <w:lang w:eastAsia="en-AU"/>
              </w:rPr>
              <w:t>Contact your Head Teacher for the assessment appeals procedures at your college/campus.</w:t>
            </w:r>
          </w:p>
        </w:tc>
      </w:tr>
    </w:tbl>
    <w:p w14:paraId="603D64E9" w14:textId="77777777" w:rsidR="00000000" w:rsidRDefault="00610B5D">
      <w:pPr>
        <w:tabs>
          <w:tab w:val="clear" w:pos="284"/>
        </w:tabs>
        <w:spacing w:before="0" w:after="200" w:line="276" w:lineRule="auto"/>
        <w:rPr>
          <w:rFonts w:eastAsia="Times New Roman"/>
          <w:b/>
          <w:noProof/>
          <w:color w:val="464748"/>
          <w:kern w:val="22"/>
          <w:sz w:val="36"/>
          <w:szCs w:val="36"/>
          <w:lang w:eastAsia="en-AU"/>
        </w:rPr>
      </w:pPr>
      <w:r>
        <w:br w:type="page"/>
      </w:r>
    </w:p>
    <w:p w14:paraId="57C6F2D4" w14:textId="470C8F81" w:rsidR="00000000" w:rsidRPr="000412B1" w:rsidRDefault="00FE3D64" w:rsidP="00CC5D21">
      <w:pPr>
        <w:pStyle w:val="Heading1"/>
      </w:pPr>
      <w:r>
        <w:lastRenderedPageBreak/>
        <w:t>Specific Instructions</w:t>
      </w:r>
    </w:p>
    <w:p w14:paraId="0635E617" w14:textId="4245CD63" w:rsidR="00E47E66" w:rsidRDefault="00CC5D21" w:rsidP="000865D5">
      <w:pPr>
        <w:rPr>
          <w:b/>
          <w:bCs/>
          <w:szCs w:val="24"/>
        </w:rPr>
      </w:pPr>
      <w:r>
        <w:rPr>
          <w:b/>
          <w:bCs/>
          <w:szCs w:val="24"/>
        </w:rPr>
        <w:t>Complete the 3 tasks based on the scenario below</w:t>
      </w:r>
    </w:p>
    <w:p w14:paraId="0AE51AB9" w14:textId="3D0AB09D" w:rsidR="00CC5D21" w:rsidRDefault="00CC5D21" w:rsidP="00CC5D21">
      <w:pPr>
        <w:pStyle w:val="Heading2"/>
      </w:pPr>
      <w:r>
        <w:t>Scenario</w:t>
      </w:r>
    </w:p>
    <w:p w14:paraId="5E263A3F" w14:textId="5BCBC312" w:rsidR="00CC5D21" w:rsidRDefault="008C27D1" w:rsidP="00CC5D21">
      <w:pPr>
        <w:rPr>
          <w:lang w:eastAsia="en-AU"/>
        </w:rPr>
      </w:pPr>
      <w:r>
        <w:rPr>
          <w:lang w:eastAsia="en-AU"/>
        </w:rPr>
        <w:t>You work for a gaming studio that develops</w:t>
      </w:r>
      <w:r w:rsidR="0058325F">
        <w:rPr>
          <w:lang w:eastAsia="en-AU"/>
        </w:rPr>
        <w:t xml:space="preserve"> multiplayer </w:t>
      </w:r>
      <w:r>
        <w:rPr>
          <w:lang w:eastAsia="en-AU"/>
        </w:rPr>
        <w:t>games.</w:t>
      </w:r>
    </w:p>
    <w:p w14:paraId="2EE30297" w14:textId="692CF929" w:rsidR="008C27D1" w:rsidRPr="0058325F" w:rsidRDefault="008C27D1" w:rsidP="0058325F">
      <w:pPr>
        <w:rPr>
          <w:lang w:eastAsia="en-AU"/>
        </w:rPr>
      </w:pPr>
      <w:r w:rsidRPr="0058325F">
        <w:rPr>
          <w:lang w:eastAsia="en-AU"/>
        </w:rPr>
        <w:t xml:space="preserve">Your studio has released a </w:t>
      </w:r>
      <w:r w:rsidR="0058325F">
        <w:rPr>
          <w:lang w:eastAsia="en-AU"/>
        </w:rPr>
        <w:t xml:space="preserve">3D </w:t>
      </w:r>
      <w:r w:rsidRPr="0058325F">
        <w:rPr>
          <w:lang w:eastAsia="en-AU"/>
        </w:rPr>
        <w:t>game that involves social and community connections. As part of the service to the user base, you have given users the option of giving feedback directly to your studio about their experience in the game.</w:t>
      </w:r>
    </w:p>
    <w:p w14:paraId="55E72149" w14:textId="4D2D2C0E" w:rsidR="008C27D1" w:rsidRDefault="0058325F" w:rsidP="0058325F">
      <w:pPr>
        <w:rPr>
          <w:lang w:eastAsia="en-AU"/>
        </w:rPr>
      </w:pPr>
      <w:r>
        <w:rPr>
          <w:lang w:eastAsia="en-AU"/>
        </w:rPr>
        <w:t>The feedback line has become a de-facto helpdesk for user problems, with users calling up when they are having trouble accessing the game, having computer problems, wanting to know how to accumulate higher scores quickly, finding legitimate errors, and having problems with Internet speeds, printers, and a myriad of other issues.</w:t>
      </w:r>
    </w:p>
    <w:p w14:paraId="3EBC1FC1" w14:textId="28173C44" w:rsidR="008C27D1" w:rsidRDefault="00FF700D" w:rsidP="00FF700D">
      <w:pPr>
        <w:rPr>
          <w:lang w:eastAsia="en-AU"/>
        </w:rPr>
      </w:pPr>
      <w:r>
        <w:rPr>
          <w:lang w:eastAsia="en-AU"/>
        </w:rPr>
        <w:t>Your studio is recording all these contacts in a giant spreadsheet</w:t>
      </w:r>
      <w:r w:rsidR="00C67020">
        <w:rPr>
          <w:lang w:eastAsia="en-AU"/>
        </w:rPr>
        <w:t xml:space="preserve"> (</w:t>
      </w:r>
      <w:r w:rsidR="00C67020" w:rsidRPr="00C67020">
        <w:rPr>
          <w:b/>
          <w:bCs/>
          <w:lang w:eastAsia="en-AU"/>
        </w:rPr>
        <w:t>GameServiceDesk.xlsx</w:t>
      </w:r>
      <w:r w:rsidR="00C67020">
        <w:rPr>
          <w:lang w:eastAsia="en-AU"/>
        </w:rPr>
        <w:t>)</w:t>
      </w:r>
      <w:r>
        <w:rPr>
          <w:lang w:eastAsia="en-AU"/>
        </w:rPr>
        <w:t>, detailing the contact’s information and problems, plus the steps taken to fix the issue.</w:t>
      </w:r>
    </w:p>
    <w:p w14:paraId="7BADA812" w14:textId="2F2DD23F" w:rsidR="00FF700D" w:rsidRDefault="00FF700D" w:rsidP="00FF700D">
      <w:pPr>
        <w:rPr>
          <w:lang w:eastAsia="en-AU"/>
        </w:rPr>
      </w:pPr>
      <w:r w:rsidRPr="00FF700D">
        <w:rPr>
          <w:lang w:eastAsia="en-AU"/>
        </w:rPr>
        <w:t xml:space="preserve">All staff within the studio take turns manning the </w:t>
      </w:r>
      <w:r>
        <w:rPr>
          <w:lang w:eastAsia="en-AU"/>
        </w:rPr>
        <w:t>phones</w:t>
      </w:r>
      <w:r w:rsidRPr="00FF700D">
        <w:rPr>
          <w:lang w:eastAsia="en-AU"/>
        </w:rPr>
        <w:t xml:space="preserve"> and responding to user comments</w:t>
      </w:r>
      <w:r>
        <w:rPr>
          <w:lang w:eastAsia="en-AU"/>
        </w:rPr>
        <w:t>, and it is currently your turn.</w:t>
      </w:r>
    </w:p>
    <w:p w14:paraId="0BE785D2" w14:textId="1733D0CE" w:rsidR="00DD5B77" w:rsidRDefault="00DD5B77" w:rsidP="00FF700D">
      <w:pPr>
        <w:rPr>
          <w:lang w:eastAsia="en-AU"/>
        </w:rPr>
      </w:pPr>
      <w:r>
        <w:rPr>
          <w:lang w:eastAsia="en-AU"/>
        </w:rPr>
        <w:t>You are finding it difficult to keep up with all the calls as well as log all the relevant information, and you wonder whether there is a better way, or at least a different approach to chunking and storing the information that is coming in.</w:t>
      </w:r>
    </w:p>
    <w:p w14:paraId="7A11B287" w14:textId="51C37C4C" w:rsidR="00DD5B77" w:rsidRDefault="00DD5B77" w:rsidP="00FF700D">
      <w:pPr>
        <w:rPr>
          <w:lang w:eastAsia="en-AU"/>
        </w:rPr>
      </w:pPr>
      <w:r>
        <w:rPr>
          <w:lang w:eastAsia="en-AU"/>
        </w:rPr>
        <w:t>You also wonder if maybe the user enquiries should be streamed in some way to filter them in different directions.</w:t>
      </w:r>
    </w:p>
    <w:p w14:paraId="5504C1E7" w14:textId="402C31EC" w:rsidR="00DD5B77" w:rsidRDefault="008A09F8" w:rsidP="008A09F8">
      <w:pPr>
        <w:rPr>
          <w:lang w:eastAsia="en-AU"/>
        </w:rPr>
      </w:pPr>
      <w:r>
        <w:rPr>
          <w:lang w:eastAsia="en-AU"/>
        </w:rPr>
        <w:t xml:space="preserve">Company policy is to ensure the clients have a good relationship with the game and the company, </w:t>
      </w:r>
      <w:r w:rsidR="00E205EA">
        <w:rPr>
          <w:lang w:eastAsia="en-AU"/>
        </w:rPr>
        <w:t xml:space="preserve">and to avoid </w:t>
      </w:r>
      <w:r w:rsidR="007C5BB7">
        <w:rPr>
          <w:lang w:eastAsia="en-AU"/>
        </w:rPr>
        <w:t>alienating them.</w:t>
      </w:r>
    </w:p>
    <w:p w14:paraId="17A6F637" w14:textId="77777777" w:rsidR="00595CA3" w:rsidRPr="00FF700D" w:rsidRDefault="00595CA3" w:rsidP="00FF700D">
      <w:pPr>
        <w:rPr>
          <w:lang w:eastAsia="en-AU"/>
        </w:rPr>
      </w:pPr>
    </w:p>
    <w:p w14:paraId="68A8CF83" w14:textId="77777777" w:rsidR="00DD5B77" w:rsidRDefault="00DD5B77">
      <w:pPr>
        <w:tabs>
          <w:tab w:val="clear" w:pos="284"/>
        </w:tabs>
        <w:spacing w:before="0" w:after="200" w:line="276" w:lineRule="auto"/>
        <w:rPr>
          <w:rFonts w:eastAsia="Times New Roman"/>
          <w:b/>
          <w:noProof/>
          <w:color w:val="464748"/>
          <w:kern w:val="22"/>
          <w:sz w:val="36"/>
          <w:szCs w:val="36"/>
          <w:lang w:eastAsia="en-AU"/>
        </w:rPr>
      </w:pPr>
      <w:r>
        <w:br w:type="page"/>
      </w:r>
    </w:p>
    <w:p w14:paraId="2BAE81C5" w14:textId="3AAF0D95" w:rsidR="00CC5D21" w:rsidRPr="00595CA3" w:rsidRDefault="00595CA3" w:rsidP="00595CA3">
      <w:pPr>
        <w:pStyle w:val="Heading2"/>
      </w:pPr>
      <w:r w:rsidRPr="00595CA3">
        <w:lastRenderedPageBreak/>
        <w:t>Task 1: Develop a Proposal</w:t>
      </w:r>
    </w:p>
    <w:p w14:paraId="54788FAD" w14:textId="097F71D0" w:rsidR="00CC5D21" w:rsidRPr="00ED596D" w:rsidRDefault="00ED596D" w:rsidP="00ED596D">
      <w:pPr>
        <w:rPr>
          <w:b/>
          <w:bCs/>
          <w:lang w:eastAsia="en-AU"/>
        </w:rPr>
      </w:pPr>
      <w:r w:rsidRPr="00ED596D">
        <w:rPr>
          <w:b/>
          <w:bCs/>
          <w:lang w:eastAsia="en-AU"/>
        </w:rPr>
        <w:t>Part A – Critical Thinking Approach</w:t>
      </w:r>
    </w:p>
    <w:p w14:paraId="410FCD43" w14:textId="0084F30D" w:rsidR="00CC5D21" w:rsidRDefault="00ED596D" w:rsidP="00CC5D21">
      <w:pPr>
        <w:rPr>
          <w:lang w:eastAsia="en-AU"/>
        </w:rPr>
      </w:pPr>
      <w:r>
        <w:rPr>
          <w:lang w:eastAsia="en-AU"/>
        </w:rPr>
        <w:t xml:space="preserve">Using a Critical Thinking Approach, </w:t>
      </w:r>
      <w:r w:rsidR="00C67020">
        <w:rPr>
          <w:lang w:eastAsia="en-AU"/>
        </w:rPr>
        <w:t>investigate the current approach, and determine if there is a problem.</w:t>
      </w:r>
      <w:r w:rsidR="00AC313E">
        <w:rPr>
          <w:lang w:eastAsia="en-AU"/>
        </w:rPr>
        <w:t xml:space="preserve"> You may want to consider the details being recorded in the </w:t>
      </w:r>
      <w:r w:rsidR="00220E17">
        <w:rPr>
          <w:lang w:eastAsia="en-AU"/>
        </w:rPr>
        <w:t>s</w:t>
      </w:r>
      <w:r w:rsidR="00AC313E">
        <w:rPr>
          <w:lang w:eastAsia="en-AU"/>
        </w:rPr>
        <w:t>preadsheet, the kind of people and queries coming in, or even the whole approach.</w:t>
      </w:r>
      <w:r w:rsidR="00220E17">
        <w:rPr>
          <w:lang w:eastAsia="en-AU"/>
        </w:rPr>
        <w:t xml:space="preserve"> Are the fields containing information sufficient? Are the right people making enquiries? Are they the right enquiries?</w:t>
      </w:r>
      <w:r w:rsidR="004F6E4E">
        <w:rPr>
          <w:lang w:eastAsia="en-AU"/>
        </w:rPr>
        <w:t xml:space="preserve"> Is it possible to field them in some way before they reach the person on the phone? Could some problems be handled automatically?</w:t>
      </w:r>
    </w:p>
    <w:p w14:paraId="1DD2AE85" w14:textId="0A851C57" w:rsidR="00220E17" w:rsidRDefault="00220E17" w:rsidP="00CC5D21">
      <w:pPr>
        <w:rPr>
          <w:lang w:eastAsia="en-AU"/>
        </w:rPr>
      </w:pPr>
      <w:r>
        <w:rPr>
          <w:lang w:eastAsia="en-AU"/>
        </w:rPr>
        <w:t>Make a list of all the questions you would ask yourself and others.</w:t>
      </w:r>
      <w:r w:rsidR="00C7264B">
        <w:rPr>
          <w:lang w:eastAsia="en-AU"/>
        </w:rPr>
        <w:t xml:space="preserve"> Indicate where else you might look to find answers.</w:t>
      </w:r>
    </w:p>
    <w:p w14:paraId="0EE045FF" w14:textId="4CE9F006" w:rsidR="00220E17" w:rsidRDefault="00220E17" w:rsidP="00CC5D21">
      <w:pPr>
        <w:rPr>
          <w:lang w:eastAsia="en-AU"/>
        </w:rPr>
      </w:pPr>
    </w:p>
    <w:p w14:paraId="45A9EC59" w14:textId="0202A39B" w:rsidR="00220E17" w:rsidRPr="00C7264B" w:rsidRDefault="00220E17" w:rsidP="00CC5D21">
      <w:pPr>
        <w:rPr>
          <w:b/>
          <w:bCs/>
          <w:lang w:eastAsia="en-AU"/>
        </w:rPr>
      </w:pPr>
      <w:r w:rsidRPr="00C7264B">
        <w:rPr>
          <w:b/>
          <w:bCs/>
          <w:lang w:eastAsia="en-AU"/>
        </w:rPr>
        <w:t xml:space="preserve">Part B </w:t>
      </w:r>
      <w:r w:rsidR="00C7264B" w:rsidRPr="00C7264B">
        <w:rPr>
          <w:b/>
          <w:bCs/>
          <w:lang w:eastAsia="en-AU"/>
        </w:rPr>
        <w:t>–</w:t>
      </w:r>
      <w:r w:rsidRPr="00C7264B">
        <w:rPr>
          <w:b/>
          <w:bCs/>
          <w:lang w:eastAsia="en-AU"/>
        </w:rPr>
        <w:t xml:space="preserve"> </w:t>
      </w:r>
      <w:r w:rsidR="00C7264B" w:rsidRPr="00C7264B">
        <w:rPr>
          <w:b/>
          <w:bCs/>
          <w:lang w:eastAsia="en-AU"/>
        </w:rPr>
        <w:t xml:space="preserve">Write </w:t>
      </w:r>
      <w:r w:rsidR="00F27923">
        <w:rPr>
          <w:b/>
          <w:bCs/>
          <w:lang w:eastAsia="en-AU"/>
        </w:rPr>
        <w:t>an email followed by the</w:t>
      </w:r>
      <w:r w:rsidR="00C7264B" w:rsidRPr="00C7264B">
        <w:rPr>
          <w:b/>
          <w:bCs/>
          <w:lang w:eastAsia="en-AU"/>
        </w:rPr>
        <w:t xml:space="preserve"> proposal</w:t>
      </w:r>
    </w:p>
    <w:p w14:paraId="50DBD2D2" w14:textId="77777777" w:rsidR="00AB2A6B" w:rsidRDefault="00C7264B" w:rsidP="00F2064F">
      <w:pPr>
        <w:tabs>
          <w:tab w:val="clear" w:pos="284"/>
        </w:tabs>
        <w:spacing w:before="0" w:after="200" w:line="276" w:lineRule="auto"/>
        <w:rPr>
          <w:szCs w:val="24"/>
        </w:rPr>
      </w:pPr>
      <w:r>
        <w:rPr>
          <w:szCs w:val="24"/>
        </w:rPr>
        <w:t xml:space="preserve">Write an </w:t>
      </w:r>
      <w:r w:rsidRPr="00C7264B">
        <w:rPr>
          <w:i/>
          <w:iCs/>
          <w:szCs w:val="24"/>
        </w:rPr>
        <w:t>unsolicited internal</w:t>
      </w:r>
      <w:r>
        <w:rPr>
          <w:szCs w:val="24"/>
        </w:rPr>
        <w:t xml:space="preserve"> proposal to your management.</w:t>
      </w:r>
    </w:p>
    <w:p w14:paraId="0442F634" w14:textId="71E0CFC8" w:rsidR="00F27923" w:rsidRDefault="00F27923" w:rsidP="005B7BC8">
      <w:pPr>
        <w:pStyle w:val="ListParagraph"/>
        <w:numPr>
          <w:ilvl w:val="0"/>
          <w:numId w:val="6"/>
        </w:numPr>
        <w:tabs>
          <w:tab w:val="clear" w:pos="284"/>
        </w:tabs>
        <w:spacing w:before="0" w:after="200" w:line="276" w:lineRule="auto"/>
        <w:ind w:left="426" w:hanging="437"/>
        <w:rPr>
          <w:szCs w:val="24"/>
        </w:rPr>
      </w:pPr>
      <w:r>
        <w:rPr>
          <w:szCs w:val="24"/>
        </w:rPr>
        <w:t xml:space="preserve">Compose a brief email to your teacher outlining the problem and your proposal, indicating you will be following up with a more detailed proposal. </w:t>
      </w:r>
    </w:p>
    <w:p w14:paraId="4C2A4E13" w14:textId="50B10199" w:rsidR="00F27923" w:rsidRPr="00F27923" w:rsidRDefault="00F27923" w:rsidP="005B7BC8">
      <w:pPr>
        <w:pStyle w:val="ListParagraph"/>
        <w:numPr>
          <w:ilvl w:val="0"/>
          <w:numId w:val="6"/>
        </w:numPr>
        <w:tabs>
          <w:tab w:val="clear" w:pos="284"/>
        </w:tabs>
        <w:spacing w:before="0" w:after="200" w:line="276" w:lineRule="auto"/>
        <w:ind w:left="426" w:hanging="437"/>
        <w:rPr>
          <w:szCs w:val="24"/>
        </w:rPr>
      </w:pPr>
      <w:r>
        <w:rPr>
          <w:szCs w:val="24"/>
        </w:rPr>
        <w:t>Wait for feedback from your email, then write your proposal, incorporating the feedback from the teacher.</w:t>
      </w:r>
    </w:p>
    <w:p w14:paraId="64E24D89" w14:textId="17EBCD29" w:rsidR="00AB2A6B" w:rsidRDefault="00AB2A6B" w:rsidP="00F2064F">
      <w:pPr>
        <w:tabs>
          <w:tab w:val="clear" w:pos="284"/>
        </w:tabs>
        <w:spacing w:before="0" w:after="200" w:line="276" w:lineRule="auto"/>
        <w:rPr>
          <w:szCs w:val="24"/>
        </w:rPr>
      </w:pPr>
      <w:r>
        <w:rPr>
          <w:szCs w:val="24"/>
        </w:rPr>
        <w:t>Your proposal should (as discussed in Moodle lesson materials):</w:t>
      </w:r>
    </w:p>
    <w:p w14:paraId="04639F5E" w14:textId="0CBE0C2A" w:rsidR="00AB2A6B" w:rsidRPr="00AB2A6B" w:rsidRDefault="00AB2A6B" w:rsidP="005B7BC8">
      <w:pPr>
        <w:pStyle w:val="ListParagraph"/>
        <w:numPr>
          <w:ilvl w:val="0"/>
          <w:numId w:val="5"/>
        </w:numPr>
        <w:tabs>
          <w:tab w:val="clear" w:pos="284"/>
        </w:tabs>
        <w:spacing w:before="0" w:after="200" w:line="276" w:lineRule="auto"/>
        <w:rPr>
          <w:szCs w:val="24"/>
        </w:rPr>
      </w:pPr>
      <w:r w:rsidRPr="00AB2A6B">
        <w:rPr>
          <w:szCs w:val="24"/>
        </w:rPr>
        <w:t>Begin with a solid Introduction</w:t>
      </w:r>
    </w:p>
    <w:p w14:paraId="2D0DF147" w14:textId="77777777" w:rsidR="00AB2A6B" w:rsidRPr="00AB2A6B" w:rsidRDefault="00AB2A6B" w:rsidP="005B7BC8">
      <w:pPr>
        <w:pStyle w:val="ListParagraph"/>
        <w:numPr>
          <w:ilvl w:val="0"/>
          <w:numId w:val="5"/>
        </w:numPr>
        <w:tabs>
          <w:tab w:val="clear" w:pos="284"/>
        </w:tabs>
        <w:spacing w:before="0" w:after="200" w:line="276" w:lineRule="auto"/>
        <w:rPr>
          <w:szCs w:val="24"/>
        </w:rPr>
      </w:pPr>
      <w:r w:rsidRPr="00AB2A6B">
        <w:rPr>
          <w:szCs w:val="24"/>
        </w:rPr>
        <w:t>Provide a detailed background about the problem and our role</w:t>
      </w:r>
    </w:p>
    <w:p w14:paraId="71E55410" w14:textId="0628A342" w:rsidR="00AB2A6B" w:rsidRPr="00AB2A6B" w:rsidRDefault="00AB2A6B" w:rsidP="005B7BC8">
      <w:pPr>
        <w:pStyle w:val="ListParagraph"/>
        <w:numPr>
          <w:ilvl w:val="0"/>
          <w:numId w:val="5"/>
        </w:numPr>
        <w:tabs>
          <w:tab w:val="clear" w:pos="284"/>
        </w:tabs>
        <w:spacing w:before="0" w:after="200" w:line="276" w:lineRule="auto"/>
        <w:rPr>
          <w:szCs w:val="24"/>
        </w:rPr>
      </w:pPr>
      <w:r w:rsidRPr="00AB2A6B">
        <w:rPr>
          <w:szCs w:val="24"/>
        </w:rPr>
        <w:t>Provide detailed proposal, the solution that will solve the problem – do research and provide background information and statistics about your plan</w:t>
      </w:r>
    </w:p>
    <w:p w14:paraId="3446E93D" w14:textId="62DBC52C" w:rsidR="00AB2A6B" w:rsidRPr="00AB2A6B" w:rsidRDefault="00AB2A6B" w:rsidP="005B7BC8">
      <w:pPr>
        <w:pStyle w:val="ListParagraph"/>
        <w:numPr>
          <w:ilvl w:val="0"/>
          <w:numId w:val="5"/>
        </w:numPr>
        <w:tabs>
          <w:tab w:val="clear" w:pos="284"/>
        </w:tabs>
        <w:spacing w:before="0" w:after="200" w:line="276" w:lineRule="auto"/>
        <w:rPr>
          <w:szCs w:val="24"/>
        </w:rPr>
      </w:pPr>
      <w:r w:rsidRPr="00AB2A6B">
        <w:rPr>
          <w:szCs w:val="24"/>
        </w:rPr>
        <w:t>Give a timeframe and cost to implement your plan</w:t>
      </w:r>
    </w:p>
    <w:p w14:paraId="24281C60" w14:textId="758974B2" w:rsidR="00AB2A6B" w:rsidRDefault="00AB2A6B" w:rsidP="005B7BC8">
      <w:pPr>
        <w:pStyle w:val="ListParagraph"/>
        <w:numPr>
          <w:ilvl w:val="0"/>
          <w:numId w:val="5"/>
        </w:numPr>
        <w:tabs>
          <w:tab w:val="clear" w:pos="284"/>
        </w:tabs>
        <w:spacing w:before="0" w:after="200" w:line="276" w:lineRule="auto"/>
        <w:rPr>
          <w:szCs w:val="24"/>
        </w:rPr>
      </w:pPr>
      <w:r w:rsidRPr="00AB2A6B">
        <w:rPr>
          <w:szCs w:val="24"/>
        </w:rPr>
        <w:t xml:space="preserve">Conclude by reflecting your introduction, and briefly summarising </w:t>
      </w:r>
      <w:r>
        <w:rPr>
          <w:szCs w:val="24"/>
        </w:rPr>
        <w:t>your</w:t>
      </w:r>
      <w:r w:rsidRPr="00AB2A6B">
        <w:rPr>
          <w:szCs w:val="24"/>
        </w:rPr>
        <w:t xml:space="preserve"> plan</w:t>
      </w:r>
    </w:p>
    <w:p w14:paraId="354EC7E0" w14:textId="021356B8" w:rsidR="00884ABD" w:rsidRDefault="00884ABD" w:rsidP="005B7BC8">
      <w:pPr>
        <w:pStyle w:val="ListParagraph"/>
        <w:numPr>
          <w:ilvl w:val="0"/>
          <w:numId w:val="5"/>
        </w:numPr>
        <w:tabs>
          <w:tab w:val="clear" w:pos="284"/>
        </w:tabs>
        <w:spacing w:before="0" w:after="200" w:line="276" w:lineRule="auto"/>
        <w:rPr>
          <w:szCs w:val="24"/>
        </w:rPr>
      </w:pPr>
      <w:r>
        <w:rPr>
          <w:szCs w:val="24"/>
        </w:rPr>
        <w:t>Maximum two pages</w:t>
      </w:r>
    </w:p>
    <w:p w14:paraId="4C7B8414" w14:textId="3F474A00" w:rsidR="00A07EBB" w:rsidRDefault="00A07EBB" w:rsidP="00A07EBB">
      <w:pPr>
        <w:tabs>
          <w:tab w:val="clear" w:pos="284"/>
        </w:tabs>
        <w:spacing w:before="0" w:after="200" w:line="276" w:lineRule="auto"/>
        <w:rPr>
          <w:szCs w:val="24"/>
        </w:rPr>
      </w:pPr>
      <w:r>
        <w:rPr>
          <w:szCs w:val="24"/>
        </w:rPr>
        <w:t>Andrew,</w:t>
      </w:r>
    </w:p>
    <w:p w14:paraId="78D85445" w14:textId="3A4897EB" w:rsidR="00A07EBB" w:rsidRDefault="00A07EBB" w:rsidP="00A07EBB">
      <w:pPr>
        <w:tabs>
          <w:tab w:val="clear" w:pos="284"/>
        </w:tabs>
        <w:spacing w:before="0" w:after="200" w:line="276" w:lineRule="auto"/>
        <w:rPr>
          <w:szCs w:val="24"/>
        </w:rPr>
      </w:pPr>
      <w:r>
        <w:rPr>
          <w:szCs w:val="24"/>
        </w:rPr>
        <w:t>The IT support and help desks are overloaded by burdensome duties without any clearly defined policies or procedures to follow regarding their minute-to-minute operations. As a company and business, we are wasting resources and man hours that could otherwise be utilised elsewhere with much greater efficiency. There are three critical things that will save us resources with an incredibly small amount of investment from us.</w:t>
      </w:r>
    </w:p>
    <w:p w14:paraId="1F18017C" w14:textId="78E2CA20" w:rsidR="00A07EBB" w:rsidRDefault="00A07EBB" w:rsidP="00A07EBB">
      <w:pPr>
        <w:tabs>
          <w:tab w:val="clear" w:pos="284"/>
        </w:tabs>
        <w:spacing w:before="0" w:after="200" w:line="276" w:lineRule="auto"/>
        <w:rPr>
          <w:szCs w:val="24"/>
        </w:rPr>
      </w:pPr>
      <w:r>
        <w:rPr>
          <w:szCs w:val="24"/>
        </w:rPr>
        <w:t xml:space="preserve">The first thing is defining how the desks ought to be conducting their basic processes. What is the threshold for a matter to be escalated to management? What is the required level of attention that they ought to give to each </w:t>
      </w:r>
      <w:proofErr w:type="gramStart"/>
      <w:r>
        <w:rPr>
          <w:szCs w:val="24"/>
        </w:rPr>
        <w:t>low level</w:t>
      </w:r>
      <w:proofErr w:type="gramEnd"/>
      <w:r>
        <w:rPr>
          <w:szCs w:val="24"/>
        </w:rPr>
        <w:t xml:space="preserve"> concern before diverting it to other </w:t>
      </w:r>
      <w:r>
        <w:rPr>
          <w:szCs w:val="24"/>
        </w:rPr>
        <w:lastRenderedPageBreak/>
        <w:t>relevant resources, so the desks may attend to other duties?</w:t>
      </w:r>
      <w:r w:rsidR="00816991">
        <w:rPr>
          <w:szCs w:val="24"/>
        </w:rPr>
        <w:t xml:space="preserve"> Who follows up with clients’ affairs and ensures their needs have been met (Contact point or resolution point)?</w:t>
      </w:r>
      <w:r>
        <w:rPr>
          <w:szCs w:val="24"/>
        </w:rPr>
        <w:t xml:space="preserve"> At present, whoever acts as the first point of </w:t>
      </w:r>
      <w:r w:rsidR="00816991">
        <w:rPr>
          <w:szCs w:val="24"/>
        </w:rPr>
        <w:t xml:space="preserve">liaise between us and our clients is the one that will handle and oversee every facet of the clients’ matter – regardless of </w:t>
      </w:r>
      <w:proofErr w:type="gramStart"/>
      <w:r w:rsidR="00816991">
        <w:rPr>
          <w:szCs w:val="24"/>
        </w:rPr>
        <w:t>whether or not</w:t>
      </w:r>
      <w:proofErr w:type="gramEnd"/>
      <w:r w:rsidR="00816991">
        <w:rPr>
          <w:szCs w:val="24"/>
        </w:rPr>
        <w:t xml:space="preserve"> the matter is within the purview of that resource. At the </w:t>
      </w:r>
      <w:r w:rsidR="008E3C49">
        <w:rPr>
          <w:szCs w:val="24"/>
        </w:rPr>
        <w:t xml:space="preserve">present </w:t>
      </w:r>
      <w:r w:rsidR="00816991">
        <w:rPr>
          <w:szCs w:val="24"/>
        </w:rPr>
        <w:t>cost this is to us, it is unrealistic to expect that this is maintainable even in the short-term.</w:t>
      </w:r>
    </w:p>
    <w:p w14:paraId="70FF6BF4" w14:textId="5A9DF506" w:rsidR="00816991" w:rsidRDefault="00816991" w:rsidP="00A07EBB">
      <w:pPr>
        <w:tabs>
          <w:tab w:val="clear" w:pos="284"/>
        </w:tabs>
        <w:spacing w:before="0" w:after="200" w:line="276" w:lineRule="auto"/>
        <w:rPr>
          <w:szCs w:val="24"/>
        </w:rPr>
      </w:pPr>
      <w:r>
        <w:rPr>
          <w:szCs w:val="24"/>
        </w:rPr>
        <w:t xml:space="preserve">Second to mention is producing a better back-end software solution for the Help/Support desks to record and classify each matter. This will allow them to catalogue each issue with much greater accuracy and clarity, with follow-up and task assignments becoming smoother and clearer. Management (including C-suite) will spend far less time searching for individual </w:t>
      </w:r>
      <w:r w:rsidR="007C4D36">
        <w:rPr>
          <w:szCs w:val="24"/>
        </w:rPr>
        <w:t>matter</w:t>
      </w:r>
      <w:r>
        <w:rPr>
          <w:szCs w:val="24"/>
        </w:rPr>
        <w:t>s that reach their attention</w:t>
      </w:r>
      <w:r w:rsidR="007C4D36">
        <w:rPr>
          <w:szCs w:val="24"/>
        </w:rPr>
        <w:t xml:space="preserve"> and having to scan through the current spreadsheet multiple times </w:t>
      </w:r>
      <w:proofErr w:type="gramStart"/>
      <w:r w:rsidR="007C4D36">
        <w:rPr>
          <w:szCs w:val="24"/>
        </w:rPr>
        <w:t>in an attempt to</w:t>
      </w:r>
      <w:proofErr w:type="gramEnd"/>
      <w:r w:rsidR="007C4D36">
        <w:rPr>
          <w:szCs w:val="24"/>
        </w:rPr>
        <w:t xml:space="preserve"> collate all contact instances (That are at present recorded individually rather than collectively under a single entry) regarding the matter. Whether or not a matter requires attention will become clearer for every level of our body.</w:t>
      </w:r>
    </w:p>
    <w:p w14:paraId="006E11E5" w14:textId="2EAE2031" w:rsidR="00A07EBB" w:rsidRDefault="00A07EBB" w:rsidP="00A07EBB">
      <w:pPr>
        <w:tabs>
          <w:tab w:val="clear" w:pos="284"/>
        </w:tabs>
        <w:spacing w:before="0" w:after="200" w:line="276" w:lineRule="auto"/>
        <w:rPr>
          <w:szCs w:val="24"/>
        </w:rPr>
      </w:pPr>
      <w:r>
        <w:rPr>
          <w:szCs w:val="24"/>
        </w:rPr>
        <w:t xml:space="preserve">The </w:t>
      </w:r>
      <w:r w:rsidR="00816991">
        <w:rPr>
          <w:szCs w:val="24"/>
        </w:rPr>
        <w:t>third</w:t>
      </w:r>
      <w:r>
        <w:rPr>
          <w:szCs w:val="24"/>
        </w:rPr>
        <w:t xml:space="preserve"> urgent point requiring attention is </w:t>
      </w:r>
      <w:r w:rsidR="00816991">
        <w:rPr>
          <w:szCs w:val="24"/>
        </w:rPr>
        <w:t xml:space="preserve">the lack of direct manager involvement with each matter. Attitude of the desks’ managers has been incredibly </w:t>
      </w:r>
      <w:proofErr w:type="gramStart"/>
      <w:r w:rsidR="00816991">
        <w:rPr>
          <w:szCs w:val="24"/>
        </w:rPr>
        <w:t>lax</w:t>
      </w:r>
      <w:proofErr w:type="gramEnd"/>
      <w:r w:rsidR="00816991">
        <w:rPr>
          <w:szCs w:val="24"/>
        </w:rPr>
        <w:t xml:space="preserve"> and they have made no attempt or effort to be involved in the running of their departments. Many of the issues outlined above</w:t>
      </w:r>
      <w:r w:rsidR="007C4D36">
        <w:rPr>
          <w:szCs w:val="24"/>
        </w:rPr>
        <w:t xml:space="preserve"> ought to already be well-known. The lack of knowledge and attention thus far given to them is a display of the direct management’s level of focus on their own department.</w:t>
      </w:r>
      <w:r w:rsidR="007C4D36">
        <w:rPr>
          <w:szCs w:val="24"/>
        </w:rPr>
        <w:br/>
        <w:t>It is, however, fantastic that our kitchen and canteen are both sufficiently stocked with refreshments and above-adequately functional equipment.</w:t>
      </w:r>
    </w:p>
    <w:p w14:paraId="30701D97" w14:textId="56ACDA57" w:rsidR="007C4D36" w:rsidRDefault="007C4D36" w:rsidP="00A07EBB">
      <w:pPr>
        <w:tabs>
          <w:tab w:val="clear" w:pos="284"/>
        </w:tabs>
        <w:spacing w:before="0" w:after="200" w:line="276" w:lineRule="auto"/>
        <w:rPr>
          <w:szCs w:val="24"/>
        </w:rPr>
      </w:pPr>
      <w:r>
        <w:rPr>
          <w:szCs w:val="24"/>
        </w:rPr>
        <w:t xml:space="preserve">Resolving </w:t>
      </w:r>
      <w:proofErr w:type="gramStart"/>
      <w:r>
        <w:rPr>
          <w:szCs w:val="24"/>
        </w:rPr>
        <w:t>all of</w:t>
      </w:r>
      <w:proofErr w:type="gramEnd"/>
      <w:r>
        <w:rPr>
          <w:szCs w:val="24"/>
        </w:rPr>
        <w:t xml:space="preserve"> these issues will only require four hours (Including time for group meetings to confirm all details) of the HR department regarding mandates and policy for the conduct of departmental management, and approximately forty hours from a single resource of the IT department to research, implement, and problem-resolve a database solution for the desks’ immediate data entry and clerical needs.</w:t>
      </w:r>
      <w:r w:rsidR="007D1E67">
        <w:rPr>
          <w:szCs w:val="24"/>
        </w:rPr>
        <w:br/>
        <w:t>These three simple  things will vastly improve our efficiency as a whole, and reduce our expenditure on overhead costs by at least thirty percent, as well as improving customer satisfaction and retention.</w:t>
      </w:r>
    </w:p>
    <w:p w14:paraId="0D9E37DE" w14:textId="77777777" w:rsidR="007D1E67" w:rsidRDefault="007D1E67" w:rsidP="007D1E67">
      <w:pPr>
        <w:pStyle w:val="ListParagraph"/>
        <w:numPr>
          <w:ilvl w:val="0"/>
          <w:numId w:val="12"/>
        </w:numPr>
        <w:tabs>
          <w:tab w:val="clear" w:pos="284"/>
        </w:tabs>
        <w:spacing w:before="0" w:after="200" w:line="276" w:lineRule="auto"/>
        <w:rPr>
          <w:szCs w:val="24"/>
        </w:rPr>
      </w:pPr>
      <w:r>
        <w:rPr>
          <w:szCs w:val="24"/>
        </w:rPr>
        <w:t>Phill</w:t>
      </w:r>
    </w:p>
    <w:p w14:paraId="37BBACA1" w14:textId="43FA1325" w:rsidR="007D1E67" w:rsidRPr="007D1E67" w:rsidRDefault="007D1E67" w:rsidP="007D1E67">
      <w:pPr>
        <w:pStyle w:val="ListParagraph"/>
        <w:tabs>
          <w:tab w:val="clear" w:pos="284"/>
        </w:tabs>
        <w:spacing w:before="0" w:after="200" w:line="276" w:lineRule="auto"/>
        <w:rPr>
          <w:i/>
          <w:iCs/>
          <w:szCs w:val="24"/>
        </w:rPr>
      </w:pPr>
      <w:r w:rsidRPr="007D1E67">
        <w:rPr>
          <w:i/>
          <w:iCs/>
          <w:szCs w:val="24"/>
        </w:rPr>
        <w:t>Lead Producer</w:t>
      </w:r>
    </w:p>
    <w:p w14:paraId="0D885E7B" w14:textId="77777777" w:rsidR="00F27923" w:rsidRDefault="00F27923" w:rsidP="00F2064F">
      <w:pPr>
        <w:tabs>
          <w:tab w:val="clear" w:pos="284"/>
        </w:tabs>
        <w:spacing w:before="0" w:after="200" w:line="276" w:lineRule="auto"/>
        <w:rPr>
          <w:szCs w:val="24"/>
        </w:rPr>
      </w:pPr>
    </w:p>
    <w:p w14:paraId="6122A2BD" w14:textId="365DB464" w:rsidR="00E47E66" w:rsidRPr="00F27923" w:rsidRDefault="0084397F" w:rsidP="005B7BC8">
      <w:pPr>
        <w:pStyle w:val="ListParagraph"/>
        <w:numPr>
          <w:ilvl w:val="0"/>
          <w:numId w:val="6"/>
        </w:numPr>
        <w:tabs>
          <w:tab w:val="clear" w:pos="284"/>
        </w:tabs>
        <w:spacing w:before="0" w:after="200" w:line="276" w:lineRule="auto"/>
        <w:ind w:left="709"/>
        <w:rPr>
          <w:szCs w:val="24"/>
        </w:rPr>
      </w:pPr>
      <w:r>
        <w:rPr>
          <w:szCs w:val="24"/>
        </w:rPr>
        <w:t>Reflect</w:t>
      </w:r>
      <w:r w:rsidR="00F27923">
        <w:rPr>
          <w:szCs w:val="24"/>
        </w:rPr>
        <w:t xml:space="preserve"> on the process of </w:t>
      </w:r>
      <w:r>
        <w:rPr>
          <w:szCs w:val="24"/>
        </w:rPr>
        <w:t>writing the email and proposal – do you think you were successful in creating your proposal? How do you think you could have improved the process?</w:t>
      </w:r>
      <w:r w:rsidR="00606554" w:rsidRPr="00F27923">
        <w:rPr>
          <w:szCs w:val="24"/>
        </w:rPr>
        <w:br w:type="page"/>
      </w:r>
    </w:p>
    <w:p w14:paraId="0543659A" w14:textId="493A5F73" w:rsidR="00AB2A6B" w:rsidRDefault="007D1E67" w:rsidP="00F2064F">
      <w:pPr>
        <w:tabs>
          <w:tab w:val="clear" w:pos="284"/>
        </w:tabs>
        <w:spacing w:before="0" w:after="200" w:line="276" w:lineRule="auto"/>
        <w:rPr>
          <w:szCs w:val="24"/>
        </w:rPr>
      </w:pPr>
      <w:r>
        <w:rPr>
          <w:szCs w:val="24"/>
        </w:rPr>
        <w:lastRenderedPageBreak/>
        <w:t xml:space="preserve">The email and proposal </w:t>
      </w:r>
      <w:proofErr w:type="gramStart"/>
      <w:r>
        <w:rPr>
          <w:szCs w:val="24"/>
        </w:rPr>
        <w:t>is</w:t>
      </w:r>
      <w:proofErr w:type="gramEnd"/>
      <w:r>
        <w:rPr>
          <w:szCs w:val="24"/>
        </w:rPr>
        <w:t xml:space="preserve"> written clearly and with SMART objectives in mind, and would be very successful in a true office environment. It could be improved by incorporating a </w:t>
      </w:r>
      <w:r w:rsidR="00EC54DD">
        <w:rPr>
          <w:szCs w:val="24"/>
        </w:rPr>
        <w:t>graph and chart on current average spending on each matter that comes before either the Help or Support desk departments, and one comparing that to the expected spending after the outcomes mentioned in the email have been achieved.</w:t>
      </w:r>
    </w:p>
    <w:p w14:paraId="03F3C67D" w14:textId="76BB2F2F" w:rsidR="00AB2A6B" w:rsidRDefault="00AB2A6B" w:rsidP="00AB2A6B">
      <w:pPr>
        <w:pStyle w:val="Heading2"/>
      </w:pPr>
      <w:r>
        <w:t>Task 2: Client Problem Exercise 1</w:t>
      </w:r>
    </w:p>
    <w:p w14:paraId="060E0854" w14:textId="79BF454E" w:rsidR="00AB2A6B" w:rsidRDefault="00884ABD" w:rsidP="00F2064F">
      <w:pPr>
        <w:tabs>
          <w:tab w:val="clear" w:pos="284"/>
        </w:tabs>
        <w:spacing w:before="0" w:after="200" w:line="276" w:lineRule="auto"/>
        <w:rPr>
          <w:szCs w:val="24"/>
        </w:rPr>
      </w:pPr>
      <w:r>
        <w:rPr>
          <w:szCs w:val="24"/>
        </w:rPr>
        <w:t>Examine the Maintenance Log (</w:t>
      </w:r>
      <w:r w:rsidRPr="00C67020">
        <w:rPr>
          <w:b/>
          <w:bCs/>
          <w:lang w:eastAsia="en-AU"/>
        </w:rPr>
        <w:t>GameServiceDesk.xlsx</w:t>
      </w:r>
      <w:r>
        <w:rPr>
          <w:szCs w:val="24"/>
        </w:rPr>
        <w:t>).</w:t>
      </w:r>
    </w:p>
    <w:p w14:paraId="4EBD3DB9" w14:textId="16394213" w:rsidR="00BD4609" w:rsidRDefault="00884ABD" w:rsidP="00F2064F">
      <w:pPr>
        <w:tabs>
          <w:tab w:val="clear" w:pos="284"/>
        </w:tabs>
        <w:spacing w:before="0" w:after="200" w:line="276" w:lineRule="auto"/>
        <w:rPr>
          <w:szCs w:val="24"/>
        </w:rPr>
      </w:pPr>
      <w:r>
        <w:rPr>
          <w:szCs w:val="24"/>
        </w:rPr>
        <w:t xml:space="preserve">In </w:t>
      </w:r>
      <w:r w:rsidR="00BD4609">
        <w:rPr>
          <w:szCs w:val="24"/>
        </w:rPr>
        <w:t>the Spreadsheet</w:t>
      </w:r>
      <w:r>
        <w:rPr>
          <w:szCs w:val="24"/>
        </w:rPr>
        <w:t xml:space="preserve">, </w:t>
      </w:r>
      <w:r w:rsidR="00BD4609">
        <w:rPr>
          <w:szCs w:val="24"/>
        </w:rPr>
        <w:t>for each user:</w:t>
      </w:r>
    </w:p>
    <w:p w14:paraId="028BC9F4" w14:textId="3990F555" w:rsidR="00BD4609" w:rsidRPr="00BD4609" w:rsidRDefault="00BD4609" w:rsidP="005B7BC8">
      <w:pPr>
        <w:pStyle w:val="ListParagraph"/>
        <w:numPr>
          <w:ilvl w:val="0"/>
          <w:numId w:val="7"/>
        </w:numPr>
        <w:tabs>
          <w:tab w:val="clear" w:pos="284"/>
        </w:tabs>
        <w:spacing w:before="0" w:after="200" w:line="276" w:lineRule="auto"/>
        <w:rPr>
          <w:szCs w:val="24"/>
        </w:rPr>
      </w:pPr>
      <w:r w:rsidRPr="00BD4609">
        <w:rPr>
          <w:szCs w:val="24"/>
        </w:rPr>
        <w:t xml:space="preserve">Based on the Impact Analysis Matrix in the Appendix and associated key, indicate </w:t>
      </w:r>
      <w:r w:rsidR="00E751E2" w:rsidRPr="00BD4609">
        <w:rPr>
          <w:szCs w:val="24"/>
        </w:rPr>
        <w:t>the Priority</w:t>
      </w:r>
      <w:r w:rsidRPr="00BD4609">
        <w:rPr>
          <w:szCs w:val="24"/>
        </w:rPr>
        <w:t xml:space="preserve"> of the enquiry</w:t>
      </w:r>
    </w:p>
    <w:p w14:paraId="39D2AAE9" w14:textId="31AEFD60" w:rsidR="00884ABD" w:rsidRPr="00BD4609" w:rsidRDefault="00BD4609" w:rsidP="005B7BC8">
      <w:pPr>
        <w:pStyle w:val="ListParagraph"/>
        <w:numPr>
          <w:ilvl w:val="0"/>
          <w:numId w:val="7"/>
        </w:numPr>
        <w:tabs>
          <w:tab w:val="clear" w:pos="284"/>
        </w:tabs>
        <w:spacing w:before="0" w:after="200" w:line="276" w:lineRule="auto"/>
        <w:rPr>
          <w:szCs w:val="24"/>
        </w:rPr>
      </w:pPr>
      <w:r w:rsidRPr="00BD4609">
        <w:rPr>
          <w:szCs w:val="24"/>
        </w:rPr>
        <w:t xml:space="preserve">Indicate in the </w:t>
      </w:r>
      <w:r w:rsidRPr="00BD4609">
        <w:rPr>
          <w:b/>
          <w:bCs/>
          <w:szCs w:val="24"/>
        </w:rPr>
        <w:t>Comments</w:t>
      </w:r>
      <w:r w:rsidRPr="00BD4609">
        <w:rPr>
          <w:szCs w:val="24"/>
        </w:rPr>
        <w:t xml:space="preserve"> column the question(s) you would ask the user to clarify their enquiry </w:t>
      </w:r>
    </w:p>
    <w:p w14:paraId="6E4A4876" w14:textId="798C24BE" w:rsidR="00D65D48" w:rsidRPr="002F5135" w:rsidRDefault="00BD4609" w:rsidP="002F5135">
      <w:pPr>
        <w:pStyle w:val="ListParagraph"/>
        <w:numPr>
          <w:ilvl w:val="0"/>
          <w:numId w:val="7"/>
        </w:numPr>
        <w:tabs>
          <w:tab w:val="clear" w:pos="284"/>
        </w:tabs>
        <w:spacing w:before="0" w:after="200" w:line="276" w:lineRule="auto"/>
        <w:rPr>
          <w:szCs w:val="24"/>
        </w:rPr>
      </w:pPr>
      <w:r w:rsidRPr="00BD4609">
        <w:rPr>
          <w:szCs w:val="24"/>
        </w:rPr>
        <w:t xml:space="preserve">In the </w:t>
      </w:r>
      <w:r w:rsidRPr="00BD4609">
        <w:rPr>
          <w:b/>
          <w:bCs/>
          <w:szCs w:val="24"/>
        </w:rPr>
        <w:t>Assigned to</w:t>
      </w:r>
      <w:r w:rsidRPr="00BD4609">
        <w:rPr>
          <w:szCs w:val="24"/>
        </w:rPr>
        <w:t xml:space="preserve"> column, indicate whether you can resolve this or if you would refer to others (eg Tech Support), or escalate to your Manager</w:t>
      </w:r>
    </w:p>
    <w:p w14:paraId="3CBD45BD" w14:textId="0EE7D104" w:rsidR="00AB2A6B" w:rsidRPr="00D65D48" w:rsidRDefault="00AB2A6B" w:rsidP="00AB2A6B">
      <w:pPr>
        <w:pStyle w:val="Heading2"/>
      </w:pPr>
      <w:r w:rsidRPr="00D65D48">
        <w:t>Task 3: Client Problem Exercise 2</w:t>
      </w:r>
    </w:p>
    <w:p w14:paraId="4412AC60" w14:textId="6FAB8FCE" w:rsidR="00E751E2" w:rsidRDefault="00D820AB" w:rsidP="00770E82">
      <w:pPr>
        <w:tabs>
          <w:tab w:val="clear" w:pos="284"/>
        </w:tabs>
        <w:spacing w:before="0" w:after="200" w:line="276" w:lineRule="auto"/>
        <w:rPr>
          <w:szCs w:val="24"/>
        </w:rPr>
      </w:pPr>
      <w:r>
        <w:rPr>
          <w:lang w:eastAsia="en-AU"/>
        </w:rPr>
        <w:t>You have been asked to create a Maintenance Report based</w:t>
      </w:r>
      <w:r w:rsidRPr="00D820AB">
        <w:rPr>
          <w:lang w:eastAsia="en-AU"/>
        </w:rPr>
        <w:t xml:space="preserve"> on the </w:t>
      </w:r>
      <w:r>
        <w:rPr>
          <w:lang w:eastAsia="en-AU"/>
        </w:rPr>
        <w:t>information</w:t>
      </w:r>
      <w:r w:rsidRPr="00D820AB">
        <w:rPr>
          <w:lang w:eastAsia="en-AU"/>
        </w:rPr>
        <w:t xml:space="preserve"> in </w:t>
      </w:r>
      <w:r>
        <w:rPr>
          <w:szCs w:val="24"/>
        </w:rPr>
        <w:t>the Maintenance Log (</w:t>
      </w:r>
      <w:r w:rsidRPr="00C67020">
        <w:rPr>
          <w:b/>
          <w:bCs/>
          <w:lang w:eastAsia="en-AU"/>
        </w:rPr>
        <w:t>GameServiceDesk.xlsx</w:t>
      </w:r>
      <w:r w:rsidRPr="00D820AB">
        <w:rPr>
          <w:b/>
          <w:bCs/>
          <w:szCs w:val="24"/>
        </w:rPr>
        <w:t>)</w:t>
      </w:r>
      <w:r w:rsidR="00770E82">
        <w:rPr>
          <w:szCs w:val="24"/>
        </w:rPr>
        <w:t>, which summarises</w:t>
      </w:r>
      <w:r w:rsidR="00E751E2">
        <w:rPr>
          <w:szCs w:val="24"/>
        </w:rPr>
        <w:t xml:space="preserve"> the activity for 3</w:t>
      </w:r>
      <w:r w:rsidR="00E751E2" w:rsidRPr="00E751E2">
        <w:rPr>
          <w:szCs w:val="24"/>
          <w:vertAlign w:val="superscript"/>
        </w:rPr>
        <w:t>rd</w:t>
      </w:r>
      <w:r w:rsidR="00E751E2">
        <w:rPr>
          <w:szCs w:val="24"/>
        </w:rPr>
        <w:t xml:space="preserve"> March – 10</w:t>
      </w:r>
      <w:r w:rsidR="00E751E2" w:rsidRPr="00E751E2">
        <w:rPr>
          <w:szCs w:val="24"/>
          <w:vertAlign w:val="superscript"/>
        </w:rPr>
        <w:t>th</w:t>
      </w:r>
      <w:r w:rsidR="00E751E2">
        <w:rPr>
          <w:szCs w:val="24"/>
        </w:rPr>
        <w:t xml:space="preserve"> March.</w:t>
      </w:r>
    </w:p>
    <w:p w14:paraId="7EC28E1A" w14:textId="28D1AF87" w:rsidR="00770E82" w:rsidRDefault="00770E82" w:rsidP="00D820AB">
      <w:pPr>
        <w:tabs>
          <w:tab w:val="clear" w:pos="284"/>
        </w:tabs>
        <w:spacing w:before="0" w:after="200" w:line="276" w:lineRule="auto"/>
        <w:rPr>
          <w:szCs w:val="24"/>
        </w:rPr>
      </w:pPr>
      <w:r>
        <w:rPr>
          <w:szCs w:val="24"/>
        </w:rPr>
        <w:t>The kind of information you have been asked to provide includes:</w:t>
      </w:r>
    </w:p>
    <w:p w14:paraId="0F47A783" w14:textId="55444A14" w:rsidR="00770E82" w:rsidRPr="00770E82" w:rsidRDefault="00770E82" w:rsidP="005B7BC8">
      <w:pPr>
        <w:pStyle w:val="ListParagraph"/>
        <w:numPr>
          <w:ilvl w:val="0"/>
          <w:numId w:val="8"/>
        </w:numPr>
        <w:tabs>
          <w:tab w:val="clear" w:pos="284"/>
        </w:tabs>
        <w:spacing w:before="0" w:after="200" w:line="276" w:lineRule="auto"/>
        <w:rPr>
          <w:szCs w:val="24"/>
        </w:rPr>
      </w:pPr>
      <w:r w:rsidRPr="00770E82">
        <w:rPr>
          <w:szCs w:val="24"/>
        </w:rPr>
        <w:t>A general overview of the kinds of requests being received.</w:t>
      </w:r>
    </w:p>
    <w:p w14:paraId="37DAD063" w14:textId="4A677EBC" w:rsidR="00770E82" w:rsidRPr="00770E82" w:rsidRDefault="00770E82" w:rsidP="005B7BC8">
      <w:pPr>
        <w:pStyle w:val="ListParagraph"/>
        <w:numPr>
          <w:ilvl w:val="0"/>
          <w:numId w:val="8"/>
        </w:numPr>
        <w:tabs>
          <w:tab w:val="clear" w:pos="284"/>
        </w:tabs>
        <w:spacing w:before="0" w:after="200" w:line="276" w:lineRule="auto"/>
        <w:rPr>
          <w:szCs w:val="24"/>
        </w:rPr>
      </w:pPr>
      <w:r w:rsidRPr="00770E82">
        <w:rPr>
          <w:szCs w:val="24"/>
        </w:rPr>
        <w:t>The general level of priority for requests – was there a priority level that occurred more than most?</w:t>
      </w:r>
      <w:r w:rsidR="00AA161B">
        <w:rPr>
          <w:szCs w:val="24"/>
        </w:rPr>
        <w:t xml:space="preserve"> – summarise the distribution of priorities in a table</w:t>
      </w:r>
    </w:p>
    <w:p w14:paraId="795A41AB" w14:textId="50A6AD85" w:rsidR="00770E82" w:rsidRDefault="00770E82" w:rsidP="005B7BC8">
      <w:pPr>
        <w:pStyle w:val="ListParagraph"/>
        <w:numPr>
          <w:ilvl w:val="0"/>
          <w:numId w:val="8"/>
        </w:numPr>
        <w:tabs>
          <w:tab w:val="clear" w:pos="284"/>
        </w:tabs>
        <w:spacing w:before="0" w:after="200" w:line="276" w:lineRule="auto"/>
        <w:rPr>
          <w:szCs w:val="24"/>
        </w:rPr>
      </w:pPr>
      <w:r w:rsidRPr="00770E82">
        <w:rPr>
          <w:szCs w:val="24"/>
        </w:rPr>
        <w:t>The percentage of requests that were in various categories (eg referred to IT, solvable over the phone, not relevant, etc – you decide the categories).</w:t>
      </w:r>
    </w:p>
    <w:p w14:paraId="255BA91A" w14:textId="7F75C444" w:rsidR="00AA161B" w:rsidRPr="00770E82" w:rsidRDefault="00AA161B" w:rsidP="005B7BC8">
      <w:pPr>
        <w:pStyle w:val="ListParagraph"/>
        <w:numPr>
          <w:ilvl w:val="0"/>
          <w:numId w:val="8"/>
        </w:numPr>
        <w:tabs>
          <w:tab w:val="clear" w:pos="284"/>
        </w:tabs>
        <w:spacing w:before="0" w:after="200" w:line="276" w:lineRule="auto"/>
        <w:rPr>
          <w:szCs w:val="24"/>
        </w:rPr>
      </w:pPr>
      <w:r>
        <w:rPr>
          <w:szCs w:val="24"/>
        </w:rPr>
        <w:t>A description of any requests that had a priority of 1 or 2.</w:t>
      </w:r>
    </w:p>
    <w:p w14:paraId="7B43DE2A" w14:textId="44789694" w:rsidR="00AA161B" w:rsidRDefault="00E751E2" w:rsidP="00AA161B">
      <w:pPr>
        <w:tabs>
          <w:tab w:val="clear" w:pos="284"/>
        </w:tabs>
        <w:spacing w:before="0" w:after="200" w:line="276" w:lineRule="auto"/>
        <w:rPr>
          <w:szCs w:val="24"/>
        </w:rPr>
      </w:pPr>
      <w:r>
        <w:rPr>
          <w:szCs w:val="24"/>
        </w:rPr>
        <w:t xml:space="preserve">You have also been asked to </w:t>
      </w:r>
      <w:r w:rsidR="00AA161B">
        <w:rPr>
          <w:szCs w:val="24"/>
        </w:rPr>
        <w:t>examine the requests of anyone who made more than one contact, and summarise their issues and the priority of each issue.</w:t>
      </w:r>
    </w:p>
    <w:p w14:paraId="55FEDB8C" w14:textId="7C74288F" w:rsidR="00696A12" w:rsidRDefault="00696A12" w:rsidP="00AA161B">
      <w:pPr>
        <w:tabs>
          <w:tab w:val="clear" w:pos="284"/>
        </w:tabs>
        <w:spacing w:before="0" w:after="200" w:line="276" w:lineRule="auto"/>
        <w:rPr>
          <w:szCs w:val="24"/>
        </w:rPr>
      </w:pPr>
      <w:r>
        <w:rPr>
          <w:szCs w:val="24"/>
        </w:rPr>
        <w:t>If any requests required escalation, please indicate the reason that escalation was required.</w:t>
      </w:r>
    </w:p>
    <w:p w14:paraId="50F6CA45" w14:textId="020DF577" w:rsidR="00AA161B" w:rsidRDefault="00AA161B" w:rsidP="00D820AB">
      <w:pPr>
        <w:tabs>
          <w:tab w:val="clear" w:pos="284"/>
        </w:tabs>
        <w:spacing w:before="0" w:after="200" w:line="276" w:lineRule="auto"/>
        <w:rPr>
          <w:szCs w:val="24"/>
        </w:rPr>
      </w:pPr>
      <w:r>
        <w:rPr>
          <w:szCs w:val="24"/>
        </w:rPr>
        <w:t xml:space="preserve">Finally, </w:t>
      </w:r>
      <w:r w:rsidR="000B58D1">
        <w:rPr>
          <w:szCs w:val="24"/>
        </w:rPr>
        <w:t>did anyone make requests regarding their hardware, and if so, what advice was likely given, including how to dispose of any faulty or used components?</w:t>
      </w:r>
      <w:r w:rsidR="0086422C">
        <w:rPr>
          <w:szCs w:val="24"/>
        </w:rPr>
        <w:t xml:space="preserve"> Although this kind of request is not desirable, the company want to keep its userbase happy.</w:t>
      </w:r>
      <w:r w:rsidR="008E3C49">
        <w:rPr>
          <w:szCs w:val="24"/>
        </w:rPr>
        <w:br/>
      </w:r>
    </w:p>
    <w:tbl>
      <w:tblPr>
        <w:tblStyle w:val="TableGrid"/>
        <w:tblW w:w="0" w:type="auto"/>
        <w:tblLook w:val="04A0" w:firstRow="1" w:lastRow="0" w:firstColumn="1" w:lastColumn="0" w:noHBand="0" w:noVBand="1"/>
      </w:tblPr>
      <w:tblGrid>
        <w:gridCol w:w="4530"/>
        <w:gridCol w:w="4530"/>
      </w:tblGrid>
      <w:tr w:rsidR="008E3C49" w14:paraId="79577160" w14:textId="77777777" w:rsidTr="008E3C49">
        <w:trPr>
          <w:cnfStyle w:val="100000000000" w:firstRow="1" w:lastRow="0" w:firstColumn="0" w:lastColumn="0" w:oddVBand="0" w:evenVBand="0" w:oddHBand="0" w:evenHBand="0" w:firstRowFirstColumn="0" w:firstRowLastColumn="0" w:lastRowFirstColumn="0" w:lastRowLastColumn="0"/>
        </w:trPr>
        <w:tc>
          <w:tcPr>
            <w:tcW w:w="4530" w:type="dxa"/>
          </w:tcPr>
          <w:p w14:paraId="3F57A225" w14:textId="1797579A" w:rsidR="008E3C49" w:rsidRDefault="008E3C49" w:rsidP="00D820AB">
            <w:pPr>
              <w:tabs>
                <w:tab w:val="clear" w:pos="284"/>
              </w:tabs>
              <w:spacing w:before="0" w:after="200" w:line="276" w:lineRule="auto"/>
              <w:rPr>
                <w:b w:val="0"/>
                <w:bCs/>
                <w:szCs w:val="24"/>
              </w:rPr>
            </w:pPr>
            <w:r>
              <w:rPr>
                <w:b w:val="0"/>
                <w:bCs/>
                <w:szCs w:val="24"/>
              </w:rPr>
              <w:lastRenderedPageBreak/>
              <w:t>ISSUE PRIORITY</w:t>
            </w:r>
          </w:p>
        </w:tc>
        <w:tc>
          <w:tcPr>
            <w:tcW w:w="4530" w:type="dxa"/>
          </w:tcPr>
          <w:p w14:paraId="1FF44713" w14:textId="669647C1" w:rsidR="008E3C49" w:rsidRDefault="008E3C49" w:rsidP="00D820AB">
            <w:pPr>
              <w:tabs>
                <w:tab w:val="clear" w:pos="284"/>
              </w:tabs>
              <w:spacing w:before="0" w:after="200" w:line="276" w:lineRule="auto"/>
              <w:rPr>
                <w:b w:val="0"/>
                <w:bCs/>
                <w:szCs w:val="24"/>
              </w:rPr>
            </w:pPr>
            <w:r>
              <w:rPr>
                <w:b w:val="0"/>
                <w:bCs/>
                <w:szCs w:val="24"/>
              </w:rPr>
              <w:t>FREQUENCY OF PRIORITY</w:t>
            </w:r>
          </w:p>
        </w:tc>
      </w:tr>
      <w:tr w:rsidR="008E3C49" w14:paraId="7A8C4EB9" w14:textId="77777777" w:rsidTr="008E3C49">
        <w:tc>
          <w:tcPr>
            <w:tcW w:w="4530" w:type="dxa"/>
          </w:tcPr>
          <w:p w14:paraId="2AA56909" w14:textId="64460C0A" w:rsidR="008E3C49" w:rsidRDefault="008E3C49" w:rsidP="00D820AB">
            <w:pPr>
              <w:tabs>
                <w:tab w:val="clear" w:pos="284"/>
              </w:tabs>
              <w:spacing w:before="0" w:after="200" w:line="276" w:lineRule="auto"/>
              <w:rPr>
                <w:b/>
                <w:bCs/>
                <w:szCs w:val="24"/>
              </w:rPr>
            </w:pPr>
            <w:r>
              <w:rPr>
                <w:b/>
                <w:bCs/>
                <w:szCs w:val="24"/>
              </w:rPr>
              <w:t>One</w:t>
            </w:r>
          </w:p>
        </w:tc>
        <w:tc>
          <w:tcPr>
            <w:tcW w:w="4530" w:type="dxa"/>
          </w:tcPr>
          <w:p w14:paraId="26BB4D2C" w14:textId="5FC3F026" w:rsidR="008E3C49" w:rsidRDefault="008E3C49" w:rsidP="00D820AB">
            <w:pPr>
              <w:tabs>
                <w:tab w:val="clear" w:pos="284"/>
              </w:tabs>
              <w:spacing w:before="0" w:after="200" w:line="276" w:lineRule="auto"/>
              <w:rPr>
                <w:b/>
                <w:bCs/>
                <w:szCs w:val="24"/>
              </w:rPr>
            </w:pPr>
            <w:r>
              <w:rPr>
                <w:b/>
                <w:bCs/>
                <w:szCs w:val="24"/>
              </w:rPr>
              <w:t>3</w:t>
            </w:r>
          </w:p>
        </w:tc>
      </w:tr>
      <w:tr w:rsidR="008E3C49" w14:paraId="09828DA2" w14:textId="77777777" w:rsidTr="008E3C49">
        <w:tc>
          <w:tcPr>
            <w:tcW w:w="4530" w:type="dxa"/>
          </w:tcPr>
          <w:p w14:paraId="73B502D2" w14:textId="26351F98" w:rsidR="008E3C49" w:rsidRDefault="008E3C49" w:rsidP="00D820AB">
            <w:pPr>
              <w:tabs>
                <w:tab w:val="clear" w:pos="284"/>
              </w:tabs>
              <w:spacing w:before="0" w:after="200" w:line="276" w:lineRule="auto"/>
              <w:rPr>
                <w:b/>
                <w:bCs/>
                <w:szCs w:val="24"/>
              </w:rPr>
            </w:pPr>
            <w:r>
              <w:rPr>
                <w:b/>
                <w:bCs/>
                <w:szCs w:val="24"/>
              </w:rPr>
              <w:t>Two</w:t>
            </w:r>
          </w:p>
        </w:tc>
        <w:tc>
          <w:tcPr>
            <w:tcW w:w="4530" w:type="dxa"/>
          </w:tcPr>
          <w:p w14:paraId="023A169F" w14:textId="4A844D6C" w:rsidR="008E3C49" w:rsidRDefault="008E3C49" w:rsidP="00D820AB">
            <w:pPr>
              <w:tabs>
                <w:tab w:val="clear" w:pos="284"/>
              </w:tabs>
              <w:spacing w:before="0" w:after="200" w:line="276" w:lineRule="auto"/>
              <w:rPr>
                <w:b/>
                <w:bCs/>
                <w:szCs w:val="24"/>
              </w:rPr>
            </w:pPr>
            <w:r>
              <w:rPr>
                <w:b/>
                <w:bCs/>
                <w:szCs w:val="24"/>
              </w:rPr>
              <w:t>3</w:t>
            </w:r>
          </w:p>
        </w:tc>
      </w:tr>
      <w:tr w:rsidR="008E3C49" w14:paraId="1FEDB0F0" w14:textId="77777777" w:rsidTr="008E3C49">
        <w:tc>
          <w:tcPr>
            <w:tcW w:w="4530" w:type="dxa"/>
          </w:tcPr>
          <w:p w14:paraId="70803859" w14:textId="005A017F" w:rsidR="008E3C49" w:rsidRDefault="008E3C49" w:rsidP="00D820AB">
            <w:pPr>
              <w:tabs>
                <w:tab w:val="clear" w:pos="284"/>
              </w:tabs>
              <w:spacing w:before="0" w:after="200" w:line="276" w:lineRule="auto"/>
              <w:rPr>
                <w:b/>
                <w:bCs/>
                <w:szCs w:val="24"/>
              </w:rPr>
            </w:pPr>
            <w:r>
              <w:rPr>
                <w:b/>
                <w:bCs/>
                <w:szCs w:val="24"/>
              </w:rPr>
              <w:t>Three</w:t>
            </w:r>
          </w:p>
        </w:tc>
        <w:tc>
          <w:tcPr>
            <w:tcW w:w="4530" w:type="dxa"/>
          </w:tcPr>
          <w:p w14:paraId="01FE9D85" w14:textId="2803A521" w:rsidR="008E3C49" w:rsidRDefault="008E3C49" w:rsidP="00D820AB">
            <w:pPr>
              <w:tabs>
                <w:tab w:val="clear" w:pos="284"/>
              </w:tabs>
              <w:spacing w:before="0" w:after="200" w:line="276" w:lineRule="auto"/>
              <w:rPr>
                <w:b/>
                <w:bCs/>
                <w:szCs w:val="24"/>
              </w:rPr>
            </w:pPr>
            <w:r>
              <w:rPr>
                <w:b/>
                <w:bCs/>
                <w:szCs w:val="24"/>
              </w:rPr>
              <w:t>3</w:t>
            </w:r>
          </w:p>
        </w:tc>
      </w:tr>
      <w:tr w:rsidR="008E3C49" w14:paraId="7E7552A3" w14:textId="77777777" w:rsidTr="008E3C49">
        <w:tc>
          <w:tcPr>
            <w:tcW w:w="4530" w:type="dxa"/>
          </w:tcPr>
          <w:p w14:paraId="7CA9B4D0" w14:textId="197767BF" w:rsidR="008E3C49" w:rsidRDefault="008E3C49" w:rsidP="00D820AB">
            <w:pPr>
              <w:tabs>
                <w:tab w:val="clear" w:pos="284"/>
              </w:tabs>
              <w:spacing w:before="0" w:after="200" w:line="276" w:lineRule="auto"/>
              <w:rPr>
                <w:b/>
                <w:bCs/>
                <w:szCs w:val="24"/>
              </w:rPr>
            </w:pPr>
            <w:r>
              <w:rPr>
                <w:b/>
                <w:bCs/>
                <w:szCs w:val="24"/>
              </w:rPr>
              <w:t>Four</w:t>
            </w:r>
          </w:p>
        </w:tc>
        <w:tc>
          <w:tcPr>
            <w:tcW w:w="4530" w:type="dxa"/>
          </w:tcPr>
          <w:p w14:paraId="158A874D" w14:textId="2EE2B69C" w:rsidR="008E3C49" w:rsidRDefault="008E3C49" w:rsidP="00D820AB">
            <w:pPr>
              <w:tabs>
                <w:tab w:val="clear" w:pos="284"/>
              </w:tabs>
              <w:spacing w:before="0" w:after="200" w:line="276" w:lineRule="auto"/>
              <w:rPr>
                <w:b/>
                <w:bCs/>
                <w:szCs w:val="24"/>
              </w:rPr>
            </w:pPr>
            <w:r>
              <w:rPr>
                <w:b/>
                <w:bCs/>
                <w:szCs w:val="24"/>
              </w:rPr>
              <w:t>6</w:t>
            </w:r>
          </w:p>
        </w:tc>
      </w:tr>
      <w:tr w:rsidR="008E3C49" w14:paraId="4A6AD93D" w14:textId="77777777" w:rsidTr="008E3C49">
        <w:tc>
          <w:tcPr>
            <w:tcW w:w="4530" w:type="dxa"/>
          </w:tcPr>
          <w:p w14:paraId="75F023DC" w14:textId="31FBE818" w:rsidR="008E3C49" w:rsidRDefault="008E3C49" w:rsidP="00D820AB">
            <w:pPr>
              <w:tabs>
                <w:tab w:val="clear" w:pos="284"/>
              </w:tabs>
              <w:spacing w:before="0" w:after="200" w:line="276" w:lineRule="auto"/>
              <w:rPr>
                <w:b/>
                <w:bCs/>
                <w:szCs w:val="24"/>
              </w:rPr>
            </w:pPr>
            <w:r>
              <w:rPr>
                <w:b/>
                <w:bCs/>
                <w:szCs w:val="24"/>
              </w:rPr>
              <w:t>Five</w:t>
            </w:r>
          </w:p>
        </w:tc>
        <w:tc>
          <w:tcPr>
            <w:tcW w:w="4530" w:type="dxa"/>
          </w:tcPr>
          <w:p w14:paraId="189C9773" w14:textId="7AE0C408" w:rsidR="008E3C49" w:rsidRDefault="008E3C49" w:rsidP="00D820AB">
            <w:pPr>
              <w:tabs>
                <w:tab w:val="clear" w:pos="284"/>
              </w:tabs>
              <w:spacing w:before="0" w:after="200" w:line="276" w:lineRule="auto"/>
              <w:rPr>
                <w:b/>
                <w:bCs/>
                <w:szCs w:val="24"/>
              </w:rPr>
            </w:pPr>
            <w:r>
              <w:rPr>
                <w:b/>
                <w:bCs/>
                <w:szCs w:val="24"/>
              </w:rPr>
              <w:t>1</w:t>
            </w:r>
          </w:p>
        </w:tc>
      </w:tr>
    </w:tbl>
    <w:p w14:paraId="3229233C" w14:textId="77777777" w:rsidR="008E3C49" w:rsidRDefault="008E3C49" w:rsidP="00D820AB">
      <w:pPr>
        <w:tabs>
          <w:tab w:val="clear" w:pos="284"/>
        </w:tabs>
        <w:spacing w:before="0" w:after="200" w:line="276" w:lineRule="auto"/>
        <w:rPr>
          <w:b/>
          <w:bCs/>
          <w:szCs w:val="24"/>
        </w:rPr>
      </w:pPr>
    </w:p>
    <w:p w14:paraId="1FFE795F" w14:textId="16A2CE23" w:rsidR="00370487" w:rsidRDefault="00370487" w:rsidP="00D820AB">
      <w:pPr>
        <w:tabs>
          <w:tab w:val="clear" w:pos="284"/>
        </w:tabs>
        <w:spacing w:before="0" w:after="200" w:line="276" w:lineRule="auto"/>
        <w:rPr>
          <w:szCs w:val="24"/>
        </w:rPr>
      </w:pPr>
      <w:r>
        <w:rPr>
          <w:szCs w:val="24"/>
        </w:rPr>
        <w:t>Several requests were highly incredibly vital (Six points of frequency across priorities One and Two) and likely to have required escalation, but with unclear guidelines on how or when to do so, Help/Support desk personnel are forced to handle all matters by themselves.</w:t>
      </w:r>
      <w:r w:rsidR="00C943EB">
        <w:rPr>
          <w:szCs w:val="24"/>
        </w:rPr>
        <w:t xml:space="preserve"> </w:t>
      </w:r>
      <w:proofErr w:type="gramStart"/>
      <w:r w:rsidR="00C943EB">
        <w:rPr>
          <w:szCs w:val="24"/>
        </w:rPr>
        <w:t>Also</w:t>
      </w:r>
      <w:proofErr w:type="gramEnd"/>
      <w:r w:rsidR="00C943EB">
        <w:rPr>
          <w:szCs w:val="24"/>
        </w:rPr>
        <w:t xml:space="preserve"> to add, five of those support request tickets appear to be related to a single issue and could be collected together to simplify and be much easier to assign resolution for.</w:t>
      </w:r>
    </w:p>
    <w:p w14:paraId="43A59A87" w14:textId="10048971" w:rsidR="00C943EB" w:rsidRDefault="00C943EB" w:rsidP="00D820AB">
      <w:pPr>
        <w:tabs>
          <w:tab w:val="clear" w:pos="284"/>
        </w:tabs>
        <w:spacing w:before="0" w:after="200" w:line="276" w:lineRule="auto"/>
        <w:rPr>
          <w:szCs w:val="24"/>
        </w:rPr>
      </w:pPr>
      <w:r>
        <w:rPr>
          <w:szCs w:val="24"/>
        </w:rPr>
        <w:t xml:space="preserve">Matters that are Priorities One and Two affected the entire </w:t>
      </w:r>
      <w:proofErr w:type="spellStart"/>
      <w:r>
        <w:rPr>
          <w:szCs w:val="24"/>
        </w:rPr>
        <w:t>playerbase</w:t>
      </w:r>
      <w:proofErr w:type="spellEnd"/>
      <w:r>
        <w:rPr>
          <w:szCs w:val="24"/>
        </w:rPr>
        <w:t xml:space="preserve">, or a single VIP. While the entire </w:t>
      </w:r>
      <w:proofErr w:type="spellStart"/>
      <w:r>
        <w:rPr>
          <w:szCs w:val="24"/>
        </w:rPr>
        <w:t>playerbase</w:t>
      </w:r>
      <w:proofErr w:type="spellEnd"/>
      <w:r>
        <w:rPr>
          <w:szCs w:val="24"/>
        </w:rPr>
        <w:t xml:space="preserve"> is correctly placed as a high priority, the VIP is erroneously given too high of a priority and is a drain on resources as a result for what should be otherwise simple-to-resolve personal issues.</w:t>
      </w:r>
    </w:p>
    <w:p w14:paraId="19F4A64C" w14:textId="1389120C" w:rsidR="00CE0993" w:rsidRDefault="00CE0993" w:rsidP="00D820AB">
      <w:pPr>
        <w:tabs>
          <w:tab w:val="clear" w:pos="284"/>
        </w:tabs>
        <w:spacing w:before="0" w:after="200" w:line="276" w:lineRule="auto"/>
        <w:rPr>
          <w:szCs w:val="24"/>
        </w:rPr>
      </w:pPr>
      <w:r>
        <w:rPr>
          <w:szCs w:val="24"/>
        </w:rPr>
        <w:t>8.66% of requests each fell into categories One, Two, and Three. 17.122% fell into category Four, with only 0.26% of requests fell into category Five. This represents a glaring problem with the classification system, as many problems are given far too high of a priority compared to what they truly represent or require.</w:t>
      </w:r>
    </w:p>
    <w:p w14:paraId="21A21EFE" w14:textId="77777777" w:rsidR="00370487" w:rsidRPr="00370487" w:rsidRDefault="00370487" w:rsidP="00D820AB">
      <w:pPr>
        <w:tabs>
          <w:tab w:val="clear" w:pos="284"/>
        </w:tabs>
        <w:spacing w:before="0" w:after="200" w:line="276" w:lineRule="auto"/>
        <w:rPr>
          <w:szCs w:val="24"/>
        </w:rPr>
      </w:pPr>
    </w:p>
    <w:p w14:paraId="2E1E7928" w14:textId="106A80B7" w:rsidR="00D820AB" w:rsidRPr="002F5135" w:rsidRDefault="002F5135" w:rsidP="00D820AB">
      <w:pPr>
        <w:tabs>
          <w:tab w:val="clear" w:pos="284"/>
        </w:tabs>
        <w:spacing w:before="0" w:after="200" w:line="276" w:lineRule="auto"/>
        <w:rPr>
          <w:b/>
          <w:bCs/>
          <w:u w:val="single"/>
          <w:lang w:eastAsia="en-AU"/>
        </w:rPr>
      </w:pPr>
      <w:r w:rsidRPr="002F5135">
        <w:rPr>
          <w:b/>
          <w:bCs/>
          <w:u w:val="single"/>
          <w:lang w:eastAsia="en-AU"/>
        </w:rPr>
        <w:t>Summary of deliverables for Tasks 1-3</w:t>
      </w:r>
    </w:p>
    <w:p w14:paraId="74182DAB" w14:textId="77777777" w:rsidR="002F5135" w:rsidRPr="00AD579F" w:rsidRDefault="002F5135" w:rsidP="002F5135">
      <w:pPr>
        <w:pStyle w:val="Bulletlist"/>
        <w:numPr>
          <w:ilvl w:val="0"/>
          <w:numId w:val="11"/>
        </w:numPr>
      </w:pPr>
      <w:r w:rsidRPr="00AD579F">
        <w:t>Email to teacher</w:t>
      </w:r>
    </w:p>
    <w:p w14:paraId="5E9CFBDF" w14:textId="77777777" w:rsidR="002F5135" w:rsidRPr="00AD579F" w:rsidRDefault="002F5135" w:rsidP="002F5135">
      <w:pPr>
        <w:pStyle w:val="Bulletlist"/>
      </w:pPr>
      <w:r w:rsidRPr="00AD579F">
        <w:t>Proposal</w:t>
      </w:r>
    </w:p>
    <w:p w14:paraId="47777280" w14:textId="77777777" w:rsidR="002F5135" w:rsidRPr="00AD579F" w:rsidRDefault="002F5135" w:rsidP="002F5135">
      <w:pPr>
        <w:pStyle w:val="Bulletlist"/>
      </w:pPr>
      <w:r w:rsidRPr="00AD579F">
        <w:t>Completed Spreadsheet</w:t>
      </w:r>
    </w:p>
    <w:p w14:paraId="4C708632" w14:textId="77777777" w:rsidR="002F5135" w:rsidRPr="00AD579F" w:rsidRDefault="002F5135" w:rsidP="002F5135">
      <w:pPr>
        <w:pStyle w:val="Bulletlist"/>
      </w:pPr>
      <w:r w:rsidRPr="00AD579F">
        <w:t>Maintenance Report</w:t>
      </w:r>
    </w:p>
    <w:p w14:paraId="75DBF770" w14:textId="01B7C186" w:rsidR="00606554" w:rsidRPr="00E751E2" w:rsidRDefault="001A7DF5" w:rsidP="001A7DF5">
      <w:pPr>
        <w:pStyle w:val="Heading2"/>
      </w:pPr>
      <w:r>
        <w:rPr>
          <w:szCs w:val="24"/>
        </w:rPr>
        <w:drawing>
          <wp:anchor distT="0" distB="0" distL="114300" distR="114300" simplePos="0" relativeHeight="251659264" behindDoc="0" locked="0" layoutInCell="1" allowOverlap="1" wp14:anchorId="06723649" wp14:editId="4E3D2992">
            <wp:simplePos x="0" y="0"/>
            <wp:positionH relativeFrom="column">
              <wp:posOffset>-14918</wp:posOffset>
            </wp:positionH>
            <wp:positionV relativeFrom="paragraph">
              <wp:posOffset>347553</wp:posOffset>
            </wp:positionV>
            <wp:extent cx="5361175" cy="3898231"/>
            <wp:effectExtent l="0" t="0" r="0" b="127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ImpactMatrix.png"/>
                    <pic:cNvPicPr/>
                  </pic:nvPicPr>
                  <pic:blipFill>
                    <a:blip r:embed="rId17">
                      <a:extLst>
                        <a:ext uri="{28A0092B-C50C-407E-A947-70E740481C1C}">
                          <a14:useLocalDpi xmlns:a14="http://schemas.microsoft.com/office/drawing/2010/main" val="0"/>
                        </a:ext>
                      </a:extLst>
                    </a:blip>
                    <a:stretch>
                      <a:fillRect/>
                    </a:stretch>
                  </pic:blipFill>
                  <pic:spPr>
                    <a:xfrm>
                      <a:off x="0" y="0"/>
                      <a:ext cx="5361175" cy="3898231"/>
                    </a:xfrm>
                    <a:prstGeom prst="rect">
                      <a:avLst/>
                    </a:prstGeom>
                  </pic:spPr>
                </pic:pic>
              </a:graphicData>
            </a:graphic>
            <wp14:sizeRelH relativeFrom="page">
              <wp14:pctWidth>0</wp14:pctWidth>
            </wp14:sizeRelH>
            <wp14:sizeRelV relativeFrom="page">
              <wp14:pctHeight>0</wp14:pctHeight>
            </wp14:sizeRelV>
          </wp:anchor>
        </w:drawing>
      </w:r>
      <w:r w:rsidR="00872FFC" w:rsidRPr="00E751E2">
        <w:t>APPENDIX – IMPACT ANALYSIS MATRIX</w:t>
      </w:r>
    </w:p>
    <w:p w14:paraId="6B5117D9" w14:textId="1104EEA4" w:rsidR="001A7DF5" w:rsidRDefault="001A7DF5" w:rsidP="001A7DF5">
      <w:pPr>
        <w:tabs>
          <w:tab w:val="clear" w:pos="284"/>
        </w:tabs>
        <w:spacing w:before="0" w:after="200" w:line="276" w:lineRule="auto"/>
        <w:rPr>
          <w:rFonts w:eastAsia="Times New Roman"/>
          <w:b/>
          <w:noProof/>
          <w:color w:val="464748"/>
          <w:kern w:val="22"/>
          <w:sz w:val="36"/>
          <w:szCs w:val="36"/>
          <w:lang w:eastAsia="en-AU"/>
        </w:rPr>
      </w:pPr>
    </w:p>
    <w:p w14:paraId="69112872" w14:textId="322ED2E7" w:rsidR="00000000" w:rsidRDefault="00000000" w:rsidP="00F2064F">
      <w:pPr>
        <w:tabs>
          <w:tab w:val="clear" w:pos="284"/>
        </w:tabs>
        <w:spacing w:before="0" w:after="200" w:line="276" w:lineRule="auto"/>
        <w:rPr>
          <w:rFonts w:eastAsia="Times New Roman"/>
          <w:b/>
          <w:noProof/>
          <w:color w:val="464748"/>
          <w:kern w:val="22"/>
          <w:sz w:val="36"/>
          <w:szCs w:val="36"/>
          <w:lang w:eastAsia="en-AU"/>
        </w:rPr>
      </w:pPr>
    </w:p>
    <w:p w14:paraId="15146221" w14:textId="4C4D5C4C" w:rsidR="00606554" w:rsidRDefault="00F2064F" w:rsidP="005B7BC8">
      <w:pPr>
        <w:pStyle w:val="Body"/>
        <w:numPr>
          <w:ilvl w:val="0"/>
          <w:numId w:val="4"/>
        </w:numPr>
        <w:rPr>
          <w:szCs w:val="24"/>
        </w:rPr>
      </w:pPr>
      <w:r>
        <w:rPr>
          <w:szCs w:val="24"/>
        </w:rPr>
        <w:lastRenderedPageBreak/>
        <w:t>With reference to the previous question, how would you prioritise requests for assistance?</w:t>
      </w:r>
    </w:p>
    <w:p w14:paraId="4D0A1413" w14:textId="3D650015" w:rsidR="006C72C5" w:rsidRPr="00D55B27" w:rsidRDefault="006C72C5" w:rsidP="006C72C5">
      <w:pPr>
        <w:pStyle w:val="Body"/>
        <w:rPr>
          <w:szCs w:val="24"/>
        </w:rPr>
      </w:pPr>
      <w:r>
        <w:rPr>
          <w:szCs w:val="24"/>
        </w:rPr>
        <w:t>Requests involving a majority of the userbase are correctly placed, but I would remove the priority given to “</w:t>
      </w:r>
      <w:proofErr w:type="gramStart"/>
      <w:r>
        <w:rPr>
          <w:szCs w:val="24"/>
        </w:rPr>
        <w:t>VIP”s</w:t>
      </w:r>
      <w:proofErr w:type="gramEnd"/>
      <w:r>
        <w:rPr>
          <w:szCs w:val="24"/>
        </w:rPr>
        <w:t>, given the nature of many personal or idiosyncratic requests draining resources and attention away from the thinly staffed Help/Support desks. There should be much clearer guidelines for what the desk personnel themselves are to handle, and what they ought to escalate to higher management.</w:t>
      </w:r>
    </w:p>
    <w:p w14:paraId="35DB3D05" w14:textId="41ABB5A9" w:rsidR="00A059BE" w:rsidRDefault="00A059BE" w:rsidP="001A7DF5">
      <w:pPr>
        <w:pStyle w:val="Heading3"/>
      </w:pPr>
    </w:p>
    <w:p w14:paraId="59C63900" w14:textId="77777777" w:rsidR="00A059BE" w:rsidRDefault="00A059BE" w:rsidP="001A7DF5">
      <w:pPr>
        <w:pStyle w:val="Heading3"/>
      </w:pPr>
    </w:p>
    <w:p w14:paraId="33C51842" w14:textId="77777777" w:rsidR="00A059BE" w:rsidRDefault="00A059BE" w:rsidP="001A7DF5">
      <w:pPr>
        <w:pStyle w:val="Heading3"/>
      </w:pPr>
    </w:p>
    <w:p w14:paraId="62CE07F6" w14:textId="24859580" w:rsidR="00606554" w:rsidRDefault="001A7DF5" w:rsidP="001A7DF5">
      <w:pPr>
        <w:pStyle w:val="Heading3"/>
      </w:pPr>
      <w:r>
        <w:t xml:space="preserve">Key to Impact Analysis </w:t>
      </w:r>
      <w:r w:rsidR="00FD44D7">
        <w:t>Matrix</w:t>
      </w:r>
    </w:p>
    <w:tbl>
      <w:tblPr>
        <w:tblStyle w:val="TableGrid"/>
        <w:tblW w:w="0" w:type="auto"/>
        <w:tblLook w:val="04A0" w:firstRow="1" w:lastRow="0" w:firstColumn="1" w:lastColumn="0" w:noHBand="0" w:noVBand="1"/>
      </w:tblPr>
      <w:tblGrid>
        <w:gridCol w:w="2689"/>
        <w:gridCol w:w="1701"/>
      </w:tblGrid>
      <w:tr w:rsidR="00FD44D7" w14:paraId="6FCD41C2" w14:textId="77777777" w:rsidTr="00884ABD">
        <w:trPr>
          <w:cnfStyle w:val="100000000000" w:firstRow="1" w:lastRow="0" w:firstColumn="0" w:lastColumn="0" w:oddVBand="0" w:evenVBand="0" w:oddHBand="0" w:evenHBand="0" w:firstRowFirstColumn="0" w:firstRowLastColumn="0" w:lastRowFirstColumn="0" w:lastRowLastColumn="0"/>
          <w:trHeight w:val="459"/>
        </w:trPr>
        <w:tc>
          <w:tcPr>
            <w:tcW w:w="2689" w:type="dxa"/>
          </w:tcPr>
          <w:p w14:paraId="2BDC4146" w14:textId="79809348" w:rsidR="00FD44D7" w:rsidRDefault="00FD44D7" w:rsidP="00FD44D7">
            <w:pPr>
              <w:tabs>
                <w:tab w:val="clear" w:pos="284"/>
              </w:tabs>
              <w:spacing w:before="0" w:after="200" w:line="276" w:lineRule="auto"/>
              <w:jc w:val="center"/>
            </w:pPr>
            <w:r>
              <w:t>IMPACT</w:t>
            </w:r>
          </w:p>
        </w:tc>
        <w:tc>
          <w:tcPr>
            <w:tcW w:w="1701" w:type="dxa"/>
          </w:tcPr>
          <w:p w14:paraId="3BC0D58C" w14:textId="63545CDF" w:rsidR="00FD44D7" w:rsidRDefault="00FD44D7" w:rsidP="00FD44D7">
            <w:pPr>
              <w:tabs>
                <w:tab w:val="clear" w:pos="284"/>
              </w:tabs>
              <w:spacing w:before="0" w:after="200" w:line="276" w:lineRule="auto"/>
              <w:jc w:val="center"/>
            </w:pPr>
            <w:r>
              <w:t>PRIORITY</w:t>
            </w:r>
          </w:p>
        </w:tc>
      </w:tr>
      <w:tr w:rsidR="00FD44D7" w14:paraId="10AD709E" w14:textId="77777777" w:rsidTr="00884ABD">
        <w:tc>
          <w:tcPr>
            <w:tcW w:w="2689" w:type="dxa"/>
            <w:shd w:val="clear" w:color="auto" w:fill="D9D9D9" w:themeFill="background1" w:themeFillShade="D9"/>
          </w:tcPr>
          <w:p w14:paraId="3060B0E1" w14:textId="6DC8CDB0" w:rsidR="00FD44D7" w:rsidRDefault="00FD44D7" w:rsidP="00FD44D7">
            <w:pPr>
              <w:tabs>
                <w:tab w:val="clear" w:pos="284"/>
              </w:tabs>
              <w:spacing w:before="0" w:after="200" w:line="276" w:lineRule="auto"/>
              <w:jc w:val="center"/>
            </w:pPr>
            <w:r>
              <w:t>Low</w:t>
            </w:r>
          </w:p>
        </w:tc>
        <w:tc>
          <w:tcPr>
            <w:tcW w:w="1701" w:type="dxa"/>
          </w:tcPr>
          <w:p w14:paraId="086E75E4" w14:textId="47BF4582" w:rsidR="00FD44D7" w:rsidRDefault="00FD44D7" w:rsidP="00FD44D7">
            <w:pPr>
              <w:tabs>
                <w:tab w:val="clear" w:pos="284"/>
              </w:tabs>
              <w:spacing w:before="0" w:after="200" w:line="276" w:lineRule="auto"/>
              <w:jc w:val="center"/>
            </w:pPr>
            <w:r>
              <w:t>5</w:t>
            </w:r>
          </w:p>
        </w:tc>
      </w:tr>
      <w:tr w:rsidR="00FD44D7" w14:paraId="4B2B66F6" w14:textId="77777777" w:rsidTr="00884ABD">
        <w:tc>
          <w:tcPr>
            <w:tcW w:w="2689" w:type="dxa"/>
            <w:shd w:val="clear" w:color="auto" w:fill="C2D69B" w:themeFill="accent3" w:themeFillTint="99"/>
          </w:tcPr>
          <w:p w14:paraId="68C60722" w14:textId="0EC571AD" w:rsidR="00FD44D7" w:rsidRDefault="00FD44D7" w:rsidP="00FD44D7">
            <w:pPr>
              <w:tabs>
                <w:tab w:val="clear" w:pos="284"/>
              </w:tabs>
              <w:spacing w:before="0" w:after="200" w:line="276" w:lineRule="auto"/>
              <w:jc w:val="center"/>
            </w:pPr>
            <w:r>
              <w:t>Normal</w:t>
            </w:r>
          </w:p>
        </w:tc>
        <w:tc>
          <w:tcPr>
            <w:tcW w:w="1701" w:type="dxa"/>
          </w:tcPr>
          <w:p w14:paraId="100C83DD" w14:textId="09D83D95" w:rsidR="00FD44D7" w:rsidRDefault="00FD44D7" w:rsidP="00FD44D7">
            <w:pPr>
              <w:tabs>
                <w:tab w:val="clear" w:pos="284"/>
              </w:tabs>
              <w:spacing w:before="0" w:after="200" w:line="276" w:lineRule="auto"/>
              <w:jc w:val="center"/>
            </w:pPr>
            <w:r>
              <w:t>4</w:t>
            </w:r>
          </w:p>
        </w:tc>
      </w:tr>
      <w:tr w:rsidR="00FD44D7" w14:paraId="65701A8A" w14:textId="77777777" w:rsidTr="00884ABD">
        <w:tc>
          <w:tcPr>
            <w:tcW w:w="2689" w:type="dxa"/>
            <w:shd w:val="clear" w:color="auto" w:fill="95B3D7" w:themeFill="accent1" w:themeFillTint="99"/>
          </w:tcPr>
          <w:p w14:paraId="5B19D59D" w14:textId="0FE0E772" w:rsidR="00FD44D7" w:rsidRDefault="00FD44D7" w:rsidP="00FD44D7">
            <w:pPr>
              <w:tabs>
                <w:tab w:val="clear" w:pos="284"/>
              </w:tabs>
              <w:spacing w:before="0" w:after="200" w:line="276" w:lineRule="auto"/>
              <w:jc w:val="center"/>
            </w:pPr>
            <w:r>
              <w:t>Medium</w:t>
            </w:r>
          </w:p>
        </w:tc>
        <w:tc>
          <w:tcPr>
            <w:tcW w:w="1701" w:type="dxa"/>
          </w:tcPr>
          <w:p w14:paraId="0924D79B" w14:textId="596EC714" w:rsidR="00FD44D7" w:rsidRDefault="00FD44D7" w:rsidP="00FD44D7">
            <w:pPr>
              <w:tabs>
                <w:tab w:val="clear" w:pos="284"/>
              </w:tabs>
              <w:spacing w:before="0" w:after="200" w:line="276" w:lineRule="auto"/>
              <w:jc w:val="center"/>
            </w:pPr>
            <w:r>
              <w:t>3</w:t>
            </w:r>
          </w:p>
        </w:tc>
      </w:tr>
      <w:tr w:rsidR="00FD44D7" w14:paraId="0F8BAF96" w14:textId="77777777" w:rsidTr="00884ABD">
        <w:tc>
          <w:tcPr>
            <w:tcW w:w="2689" w:type="dxa"/>
            <w:shd w:val="clear" w:color="auto" w:fill="FABF8F" w:themeFill="accent6" w:themeFillTint="99"/>
          </w:tcPr>
          <w:p w14:paraId="18B71A0B" w14:textId="5BED0697" w:rsidR="00FD44D7" w:rsidRDefault="00FD44D7" w:rsidP="00FD44D7">
            <w:pPr>
              <w:tabs>
                <w:tab w:val="clear" w:pos="284"/>
              </w:tabs>
              <w:spacing w:before="0" w:after="200" w:line="276" w:lineRule="auto"/>
              <w:jc w:val="center"/>
            </w:pPr>
            <w:r>
              <w:t>HIgh</w:t>
            </w:r>
          </w:p>
        </w:tc>
        <w:tc>
          <w:tcPr>
            <w:tcW w:w="1701" w:type="dxa"/>
          </w:tcPr>
          <w:p w14:paraId="436EDFC7" w14:textId="6D5E65A8" w:rsidR="00FD44D7" w:rsidRDefault="00FD44D7" w:rsidP="00FD44D7">
            <w:pPr>
              <w:tabs>
                <w:tab w:val="clear" w:pos="284"/>
              </w:tabs>
              <w:spacing w:before="0" w:after="200" w:line="276" w:lineRule="auto"/>
              <w:jc w:val="center"/>
            </w:pPr>
            <w:r>
              <w:t>2</w:t>
            </w:r>
          </w:p>
        </w:tc>
      </w:tr>
      <w:tr w:rsidR="00FD44D7" w14:paraId="498A188E" w14:textId="77777777" w:rsidTr="00884ABD">
        <w:tc>
          <w:tcPr>
            <w:tcW w:w="2689" w:type="dxa"/>
            <w:shd w:val="clear" w:color="auto" w:fill="E5B8B7" w:themeFill="accent2" w:themeFillTint="66"/>
          </w:tcPr>
          <w:p w14:paraId="7CDBBC3E" w14:textId="69F133DA" w:rsidR="00FD44D7" w:rsidRDefault="00FD44D7" w:rsidP="00FD44D7">
            <w:pPr>
              <w:tabs>
                <w:tab w:val="clear" w:pos="284"/>
              </w:tabs>
              <w:spacing w:before="0" w:after="200" w:line="276" w:lineRule="auto"/>
              <w:jc w:val="center"/>
            </w:pPr>
            <w:r w:rsidRPr="00A059BE">
              <w:rPr>
                <w:color w:val="943634" w:themeColor="accent2" w:themeShade="BF"/>
              </w:rPr>
              <w:t>Critical</w:t>
            </w:r>
          </w:p>
        </w:tc>
        <w:tc>
          <w:tcPr>
            <w:tcW w:w="1701" w:type="dxa"/>
          </w:tcPr>
          <w:p w14:paraId="14D1A3EB" w14:textId="2E8CDF47" w:rsidR="00FD44D7" w:rsidRDefault="00FD44D7" w:rsidP="00FD44D7">
            <w:pPr>
              <w:tabs>
                <w:tab w:val="clear" w:pos="284"/>
              </w:tabs>
              <w:spacing w:before="0" w:after="200" w:line="276" w:lineRule="auto"/>
              <w:jc w:val="center"/>
            </w:pPr>
            <w:r>
              <w:t>1</w:t>
            </w:r>
          </w:p>
        </w:tc>
      </w:tr>
    </w:tbl>
    <w:p w14:paraId="109F5C9B" w14:textId="77777777" w:rsidR="002F5135" w:rsidRPr="00FD44D7" w:rsidRDefault="002F5135">
      <w:pPr>
        <w:tabs>
          <w:tab w:val="clear" w:pos="284"/>
        </w:tabs>
        <w:spacing w:before="0" w:after="200" w:line="276" w:lineRule="auto"/>
      </w:pPr>
    </w:p>
    <w:p w14:paraId="2F0A9029" w14:textId="77777777" w:rsidR="001A7DF5" w:rsidRPr="00FD44D7" w:rsidRDefault="001A7DF5">
      <w:pPr>
        <w:tabs>
          <w:tab w:val="clear" w:pos="284"/>
        </w:tabs>
        <w:spacing w:before="0" w:after="200" w:line="276" w:lineRule="auto"/>
      </w:pPr>
      <w:r>
        <w:br w:type="page"/>
      </w:r>
    </w:p>
    <w:p w14:paraId="2C81BDE9" w14:textId="25224700" w:rsidR="00000000" w:rsidRDefault="00610B5D" w:rsidP="000412B1">
      <w:pPr>
        <w:pStyle w:val="Heading2"/>
      </w:pPr>
      <w:r w:rsidRPr="000412B1">
        <w:lastRenderedPageBreak/>
        <w:t>Assessment Feedback</w:t>
      </w:r>
    </w:p>
    <w:p w14:paraId="085F5F07" w14:textId="77777777" w:rsidR="00000000" w:rsidRPr="00D55B27" w:rsidRDefault="00610B5D" w:rsidP="00A60C54">
      <w:pPr>
        <w:rPr>
          <w:i/>
          <w:color w:val="808080" w:themeColor="background1" w:themeShade="80"/>
          <w:szCs w:val="24"/>
          <w:lang w:eastAsia="en-AU"/>
        </w:rPr>
      </w:pPr>
      <w:r w:rsidRPr="00D55B27">
        <w:rPr>
          <w:i/>
          <w:color w:val="808080" w:themeColor="background1" w:themeShade="80"/>
          <w:szCs w:val="24"/>
          <w:lang w:eastAsia="en-AU"/>
        </w:rPr>
        <w:t xml:space="preserve">NOTE: This section </w:t>
      </w:r>
      <w:r w:rsidRPr="00D55B27">
        <w:rPr>
          <w:b/>
          <w:i/>
          <w:color w:val="808080" w:themeColor="background1" w:themeShade="80"/>
          <w:szCs w:val="24"/>
          <w:u w:val="single"/>
          <w:lang w:eastAsia="en-AU"/>
        </w:rPr>
        <w:t>must</w:t>
      </w:r>
      <w:r w:rsidRPr="00D55B27">
        <w:rPr>
          <w:i/>
          <w:color w:val="808080" w:themeColor="background1" w:themeShade="80"/>
          <w:szCs w:val="24"/>
          <w:lang w:eastAsia="en-AU"/>
        </w:rPr>
        <w:t xml:space="preserve"> have the assessor signature and student signature to complete the feedback.</w:t>
      </w:r>
    </w:p>
    <w:p w14:paraId="4DCD38AE" w14:textId="77777777" w:rsidR="00000000" w:rsidRDefault="00610B5D" w:rsidP="00A60C54">
      <w:pPr>
        <w:pStyle w:val="Heading3"/>
      </w:pPr>
      <w:r>
        <w:t>Assessment outcome</w:t>
      </w:r>
    </w:p>
    <w:p w14:paraId="55043A56" w14:textId="77777777" w:rsidR="00000000" w:rsidRDefault="00000000" w:rsidP="00A60C54">
      <w:sdt>
        <w:sdtPr>
          <w:id w:val="-231164987"/>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Satisfactory</w:t>
      </w:r>
    </w:p>
    <w:p w14:paraId="1E3EC7E4" w14:textId="77777777" w:rsidR="00000000" w:rsidRPr="00A7239E" w:rsidRDefault="00000000" w:rsidP="00A60C54">
      <w:pPr>
        <w:rPr>
          <w:lang w:eastAsia="en-AU"/>
        </w:rPr>
      </w:pPr>
      <w:sdt>
        <w:sdtPr>
          <w:id w:val="356084546"/>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Unsatisfactory</w:t>
      </w:r>
    </w:p>
    <w:p w14:paraId="698736B7" w14:textId="0EAA46D7" w:rsidR="00000000" w:rsidRDefault="00610B5D" w:rsidP="00A60C54">
      <w:pPr>
        <w:pStyle w:val="Heading3"/>
      </w:pPr>
      <w:r>
        <w:t xml:space="preserve">Assessor </w:t>
      </w:r>
      <w:r w:rsidR="00927A6B">
        <w:t>f</w:t>
      </w:r>
      <w:r>
        <w:t>eedback</w:t>
      </w:r>
    </w:p>
    <w:p w14:paraId="034AEFDD" w14:textId="6658DDA7" w:rsidR="00000000" w:rsidRPr="00304228" w:rsidRDefault="00000000" w:rsidP="00184B81">
      <w:pPr>
        <w:rPr>
          <w:rFonts w:cs="Calibri"/>
          <w:sz w:val="22"/>
        </w:rPr>
      </w:pPr>
      <w:sdt>
        <w:sdtPr>
          <w:id w:val="2141906576"/>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t>
      </w:r>
      <w:r w:rsidR="00610B5D" w:rsidRPr="00304228">
        <w:t>Has the Assessment Declaration been signed and dated by the student?</w:t>
      </w:r>
    </w:p>
    <w:p w14:paraId="6CE09B8B" w14:textId="77777777" w:rsidR="00000000" w:rsidRPr="00DC4415" w:rsidRDefault="00610B5D" w:rsidP="00A60C54">
      <w:r w:rsidRPr="00304228">
        <w:rPr>
          <w:rFonts w:ascii="Segoe UI Symbol" w:hAnsi="Segoe UI Symbol"/>
        </w:rPr>
        <w:t>☐</w:t>
      </w:r>
      <w:r w:rsidRPr="00304228">
        <w:t xml:space="preserve"> Are you assured that the evidence presented for assessment is the student’s own work?</w:t>
      </w:r>
    </w:p>
    <w:p w14:paraId="7FBC0E6B" w14:textId="77777777" w:rsidR="00000000" w:rsidRPr="00DC4415" w:rsidRDefault="00000000" w:rsidP="00A60C54">
      <w:sdt>
        <w:sdtPr>
          <w:id w:val="239373335"/>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Was the assessment event successfully completed?</w:t>
      </w:r>
    </w:p>
    <w:p w14:paraId="6C82176E" w14:textId="77777777" w:rsidR="00000000" w:rsidRDefault="00000000" w:rsidP="00A60C54">
      <w:pPr>
        <w:rPr>
          <w:sz w:val="22"/>
          <w:szCs w:val="22"/>
        </w:rPr>
      </w:pPr>
      <w:sdt>
        <w:sdtPr>
          <w:id w:val="-1118449215"/>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If no, was the resubmission/re-assessment successfully completed?</w:t>
      </w:r>
    </w:p>
    <w:p w14:paraId="55C9BAD7" w14:textId="77777777" w:rsidR="00000000" w:rsidRPr="00A7239E" w:rsidRDefault="00000000" w:rsidP="00A60C54">
      <w:sdt>
        <w:sdtPr>
          <w:id w:val="284931228"/>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Was reasonable adjustment in place for this assessment event?</w:t>
      </w:r>
      <w:r w:rsidR="00610B5D">
        <w:br/>
      </w:r>
      <w:r w:rsidR="00610B5D">
        <w:rPr>
          <w:i/>
          <w:color w:val="A6A6A6" w:themeColor="background1" w:themeShade="A6"/>
        </w:rPr>
        <w:t>If yes, ensure it is detailed on the assessment document.</w:t>
      </w:r>
    </w:p>
    <w:p w14:paraId="3711A8E4" w14:textId="77777777" w:rsidR="00000000" w:rsidRDefault="00610B5D" w:rsidP="00A60C54">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3B89040D" w14:textId="77777777" w:rsidR="00000000" w:rsidRPr="00A7239E"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126D3CAB" w14:textId="77777777" w:rsidR="00000000" w:rsidRDefault="00610B5D" w:rsidP="00A60C54">
      <w:pPr>
        <w:pStyle w:val="Heading3"/>
        <w:rPr>
          <w:i/>
          <w:color w:val="808080" w:themeColor="background1" w:themeShade="80"/>
        </w:rPr>
      </w:pPr>
      <w:r>
        <w:t>Assessor name, signature and date:</w:t>
      </w:r>
    </w:p>
    <w:p w14:paraId="03BD2CB7" w14:textId="77777777" w:rsidR="00000000"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B690BA0" w14:textId="77777777" w:rsidR="00000000" w:rsidRPr="00A7239E"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7EFB3DE" w14:textId="77777777" w:rsidR="00000000" w:rsidRDefault="00610B5D" w:rsidP="00A60C54">
      <w:pPr>
        <w:pStyle w:val="Heading3"/>
        <w:rPr>
          <w:i/>
          <w:color w:val="808080" w:themeColor="background1" w:themeShade="80"/>
        </w:rPr>
      </w:pPr>
      <w:r w:rsidRPr="00492E16">
        <w:t>Student acknowledgement of assessment outcome</w:t>
      </w:r>
    </w:p>
    <w:p w14:paraId="21D43513" w14:textId="77777777" w:rsidR="00000000" w:rsidRDefault="00610B5D" w:rsidP="00A60C54">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6504E32E" w14:textId="77777777" w:rsidR="00000000" w:rsidRPr="00A7239E"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78C4E48" w14:textId="77777777" w:rsidR="00000000" w:rsidRDefault="00610B5D" w:rsidP="00A60C54">
      <w:pPr>
        <w:pStyle w:val="Heading3"/>
        <w:rPr>
          <w:i/>
          <w:color w:val="808080" w:themeColor="background1" w:themeShade="80"/>
        </w:rPr>
      </w:pPr>
      <w:r w:rsidRPr="00492E16">
        <w:t>Student name, signature and date</w:t>
      </w:r>
    </w:p>
    <w:p w14:paraId="2CA3C938" w14:textId="77777777" w:rsidR="00000000"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226B3180" w14:textId="77777777" w:rsidR="00000000" w:rsidRPr="00A7239E"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556D245" w14:textId="77777777" w:rsidR="00000000" w:rsidRPr="00593196" w:rsidRDefault="00610B5D" w:rsidP="00D55B27">
      <w:pPr>
        <w:jc w:val="cente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593196" w:rsidRPr="00593196" w:rsidSect="002E0239">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5F2BD" w14:textId="77777777" w:rsidR="002E0239" w:rsidRDefault="002E0239">
      <w:pPr>
        <w:spacing w:before="0" w:after="0" w:line="240" w:lineRule="auto"/>
      </w:pPr>
      <w:r>
        <w:separator/>
      </w:r>
    </w:p>
  </w:endnote>
  <w:endnote w:type="continuationSeparator" w:id="0">
    <w:p w14:paraId="42279EB5" w14:textId="77777777" w:rsidR="002E0239" w:rsidRDefault="002E02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AC10" w14:textId="77777777" w:rsidR="00000000" w:rsidRPr="004820C4" w:rsidRDefault="00000000" w:rsidP="0002323C">
    <w:pPr>
      <w:pStyle w:val="Footer-DocumentTitleLeft"/>
    </w:pPr>
  </w:p>
  <w:p w14:paraId="5F80D1C1" w14:textId="77777777" w:rsidR="00000000" w:rsidRDefault="00610B5D"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6BFBC156" w14:textId="77777777" w:rsidR="00000000" w:rsidRPr="0006452B" w:rsidRDefault="00000000" w:rsidP="00EE3A11"/>
  <w:p w14:paraId="3434F37C" w14:textId="77777777" w:rsidR="00000000" w:rsidRDefault="00000000"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4109" w14:textId="383FFF40" w:rsidR="00000000" w:rsidRDefault="00610B5D" w:rsidP="00E06342">
    <w:pPr>
      <w:pStyle w:val="Bodyfooter"/>
      <w:tabs>
        <w:tab w:val="center" w:pos="4536"/>
      </w:tabs>
      <w:rPr>
        <w:noProof/>
      </w:rPr>
    </w:pPr>
    <w:r w:rsidRPr="008D467A">
      <w:t>Document title</w:t>
    </w:r>
    <w:r>
      <w:t>:</w:t>
    </w:r>
    <w:r w:rsidR="00E06342">
      <w:t xml:space="preserve"> </w:t>
    </w:r>
    <w:sdt>
      <w:sdtPr>
        <w:alias w:val="Title"/>
        <w:tag w:val=""/>
        <w:id w:val="-988098361"/>
        <w:placeholder>
          <w:docPart w:val="C5145A61D28B4FB58547F007908B50A7"/>
        </w:placeholder>
        <w:dataBinding w:prefixMappings="xmlns:ns0='http://purl.org/dc/elements/1.1/' xmlns:ns1='http://schemas.openxmlformats.org/package/2006/metadata/core-properties' " w:xpath="/ns1:coreProperties[1]/ns0:title[1]" w:storeItemID="{6C3C8BC8-F283-45AE-878A-BAB7291924A1}"/>
        <w:text/>
      </w:sdtPr>
      <w:sdtContent>
        <w:r w:rsidR="00E06342">
          <w:t>ICTICT426_AE_Kn_1of2</w:t>
        </w:r>
      </w:sdtContent>
    </w:sdt>
    <w:r>
      <w:rPr>
        <w:noProof/>
      </w:rPr>
      <w:tab/>
    </w:r>
    <w:r w:rsidR="00E06342">
      <w:rPr>
        <w:noProof/>
      </w:rPr>
      <w:tab/>
    </w:r>
    <w:r w:rsidRPr="008D467A">
      <w:t xml:space="preserve">Page </w:t>
    </w:r>
    <w:r w:rsidRPr="008D467A">
      <w:fldChar w:fldCharType="begin"/>
    </w:r>
    <w:r w:rsidRPr="008D467A">
      <w:instrText xml:space="preserve"> PAGE  \* Arabic  \* MERGEFORMAT </w:instrText>
    </w:r>
    <w:r w:rsidRPr="008D467A">
      <w:fldChar w:fldCharType="separate"/>
    </w:r>
    <w:r w:rsidR="00E71323">
      <w:rPr>
        <w:noProof/>
      </w:rPr>
      <w:t>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E71323">
      <w:rPr>
        <w:noProof/>
      </w:rPr>
      <w:t>7</w:t>
    </w:r>
    <w:r>
      <w:rPr>
        <w:noProof/>
      </w:rPr>
      <w:fldChar w:fldCharType="end"/>
    </w:r>
  </w:p>
  <w:p w14:paraId="1B7FEEAF" w14:textId="3EFA69CB" w:rsidR="00000000" w:rsidRDefault="004231C9" w:rsidP="00E06342">
    <w:pPr>
      <w:pStyle w:val="Bodyfooter"/>
      <w:tabs>
        <w:tab w:val="center" w:pos="4536"/>
      </w:tabs>
    </w:pPr>
    <w:r>
      <w:t>UPDATED AND RECONTEXTUALISED FOR GAMING FEB/2022</w:t>
    </w:r>
    <w:r w:rsidR="00E06342">
      <w:tab/>
    </w:r>
    <w:r w:rsidR="00610B5D" w:rsidRPr="00C04E0B">
      <w:t>STUDENT NAME:</w:t>
    </w:r>
    <w:r w:rsidR="00610B5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A820" w14:textId="77777777" w:rsidR="00000000" w:rsidRPr="008D467A" w:rsidRDefault="00610B5D"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4699CE8" w14:textId="77777777" w:rsidR="00000000" w:rsidRPr="008948B1" w:rsidRDefault="00610B5D"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2B53C7C" w14:textId="77777777" w:rsidR="00000000" w:rsidRPr="00AA3155" w:rsidRDefault="00000000" w:rsidP="00EE3A11">
    <w:pPr>
      <w:pStyle w:val="Footer"/>
    </w:pPr>
  </w:p>
  <w:p w14:paraId="6DDE3078" w14:textId="77777777" w:rsidR="00000000" w:rsidRDefault="00000000"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0A799" w14:textId="77777777" w:rsidR="002E0239" w:rsidRDefault="002E0239">
      <w:pPr>
        <w:spacing w:before="0" w:after="0" w:line="240" w:lineRule="auto"/>
      </w:pPr>
      <w:r>
        <w:separator/>
      </w:r>
    </w:p>
  </w:footnote>
  <w:footnote w:type="continuationSeparator" w:id="0">
    <w:p w14:paraId="1BBCCA94" w14:textId="77777777" w:rsidR="002E0239" w:rsidRDefault="002E023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11F46" w14:textId="77777777" w:rsidR="00000000" w:rsidRDefault="00000000" w:rsidP="00EE3A11"/>
  <w:p w14:paraId="6A8967EA" w14:textId="77777777" w:rsidR="00000000" w:rsidRDefault="00000000"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A787" w14:textId="77777777" w:rsidR="00000000" w:rsidRDefault="00610B5D" w:rsidP="00EE3A11">
    <w:pPr>
      <w:pStyle w:val="Header-SectionTitle"/>
    </w:pPr>
    <w:r>
      <w:rPr>
        <w:noProof/>
        <w:lang w:eastAsia="en-AU"/>
      </w:rPr>
      <w:tab/>
    </w:r>
    <w:r>
      <w:rPr>
        <w:noProof/>
        <w:lang w:eastAsia="en-AU"/>
      </w:rPr>
      <w:drawing>
        <wp:inline distT="0" distB="0" distL="0" distR="0" wp14:anchorId="7C320DCB" wp14:editId="2748107F">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421E" w14:textId="77777777" w:rsidR="00000000" w:rsidRDefault="00000000" w:rsidP="00EE3A11">
    <w:pPr>
      <w:pStyle w:val="Header"/>
    </w:pPr>
  </w:p>
  <w:p w14:paraId="413C68C4" w14:textId="77777777" w:rsidR="00000000" w:rsidRDefault="00000000"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5D07"/>
    <w:multiLevelType w:val="hybridMultilevel"/>
    <w:tmpl w:val="CFFA2D54"/>
    <w:lvl w:ilvl="0" w:tplc="976208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741A6"/>
    <w:multiLevelType w:val="hybridMultilevel"/>
    <w:tmpl w:val="C7164A4C"/>
    <w:lvl w:ilvl="0" w:tplc="495A7CE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B615FA"/>
    <w:multiLevelType w:val="hybridMultilevel"/>
    <w:tmpl w:val="F2DA347E"/>
    <w:lvl w:ilvl="0" w:tplc="092A15AA">
      <w:start w:val="1"/>
      <w:numFmt w:val="decimal"/>
      <w:pStyle w:val="ListNumber"/>
      <w:lvlText w:val="%1."/>
      <w:lvlJc w:val="left"/>
      <w:pPr>
        <w:ind w:left="720" w:hanging="360"/>
      </w:pPr>
      <w:rPr>
        <w:rFonts w:hint="default"/>
      </w:rPr>
    </w:lvl>
    <w:lvl w:ilvl="1" w:tplc="9F889EC0">
      <w:start w:val="1"/>
      <w:numFmt w:val="bullet"/>
      <w:lvlText w:val="o"/>
      <w:lvlJc w:val="left"/>
      <w:pPr>
        <w:ind w:left="1440" w:hanging="360"/>
      </w:pPr>
      <w:rPr>
        <w:rFonts w:ascii="Courier New" w:hAnsi="Courier New" w:cs="Courier New" w:hint="default"/>
      </w:rPr>
    </w:lvl>
    <w:lvl w:ilvl="2" w:tplc="B2C4B9EE" w:tentative="1">
      <w:start w:val="1"/>
      <w:numFmt w:val="bullet"/>
      <w:lvlText w:val=""/>
      <w:lvlJc w:val="left"/>
      <w:pPr>
        <w:ind w:left="2160" w:hanging="360"/>
      </w:pPr>
      <w:rPr>
        <w:rFonts w:ascii="Wingdings" w:hAnsi="Wingdings" w:hint="default"/>
      </w:rPr>
    </w:lvl>
    <w:lvl w:ilvl="3" w:tplc="733680C8" w:tentative="1">
      <w:start w:val="1"/>
      <w:numFmt w:val="bullet"/>
      <w:lvlText w:val=""/>
      <w:lvlJc w:val="left"/>
      <w:pPr>
        <w:ind w:left="2880" w:hanging="360"/>
      </w:pPr>
      <w:rPr>
        <w:rFonts w:ascii="Symbol" w:hAnsi="Symbol" w:hint="default"/>
      </w:rPr>
    </w:lvl>
    <w:lvl w:ilvl="4" w:tplc="F5CA0FFC" w:tentative="1">
      <w:start w:val="1"/>
      <w:numFmt w:val="bullet"/>
      <w:lvlText w:val="o"/>
      <w:lvlJc w:val="left"/>
      <w:pPr>
        <w:ind w:left="3600" w:hanging="360"/>
      </w:pPr>
      <w:rPr>
        <w:rFonts w:ascii="Courier New" w:hAnsi="Courier New" w:cs="Courier New" w:hint="default"/>
      </w:rPr>
    </w:lvl>
    <w:lvl w:ilvl="5" w:tplc="967A6FF2" w:tentative="1">
      <w:start w:val="1"/>
      <w:numFmt w:val="bullet"/>
      <w:lvlText w:val=""/>
      <w:lvlJc w:val="left"/>
      <w:pPr>
        <w:ind w:left="4320" w:hanging="360"/>
      </w:pPr>
      <w:rPr>
        <w:rFonts w:ascii="Wingdings" w:hAnsi="Wingdings" w:hint="default"/>
      </w:rPr>
    </w:lvl>
    <w:lvl w:ilvl="6" w:tplc="F6106EA6" w:tentative="1">
      <w:start w:val="1"/>
      <w:numFmt w:val="bullet"/>
      <w:lvlText w:val=""/>
      <w:lvlJc w:val="left"/>
      <w:pPr>
        <w:ind w:left="5040" w:hanging="360"/>
      </w:pPr>
      <w:rPr>
        <w:rFonts w:ascii="Symbol" w:hAnsi="Symbol" w:hint="default"/>
      </w:rPr>
    </w:lvl>
    <w:lvl w:ilvl="7" w:tplc="4E2ECBCE" w:tentative="1">
      <w:start w:val="1"/>
      <w:numFmt w:val="bullet"/>
      <w:lvlText w:val="o"/>
      <w:lvlJc w:val="left"/>
      <w:pPr>
        <w:ind w:left="5760" w:hanging="360"/>
      </w:pPr>
      <w:rPr>
        <w:rFonts w:ascii="Courier New" w:hAnsi="Courier New" w:cs="Courier New" w:hint="default"/>
      </w:rPr>
    </w:lvl>
    <w:lvl w:ilvl="8" w:tplc="4034980C" w:tentative="1">
      <w:start w:val="1"/>
      <w:numFmt w:val="bullet"/>
      <w:lvlText w:val=""/>
      <w:lvlJc w:val="left"/>
      <w:pPr>
        <w:ind w:left="6480" w:hanging="360"/>
      </w:pPr>
      <w:rPr>
        <w:rFonts w:ascii="Wingdings" w:hAnsi="Wingdings" w:hint="default"/>
      </w:rPr>
    </w:lvl>
  </w:abstractNum>
  <w:abstractNum w:abstractNumId="3"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4" w15:restartNumberingAfterBreak="0">
    <w:nsid w:val="33AD3DEC"/>
    <w:multiLevelType w:val="hybridMultilevel"/>
    <w:tmpl w:val="37A0660C"/>
    <w:lvl w:ilvl="0" w:tplc="14E88D1A">
      <w:start w:val="1"/>
      <w:numFmt w:val="bullet"/>
      <w:pStyle w:val="Bulletslist"/>
      <w:lvlText w:val=""/>
      <w:lvlJc w:val="left"/>
      <w:pPr>
        <w:ind w:left="717" w:hanging="360"/>
      </w:pPr>
      <w:rPr>
        <w:rFonts w:ascii="Wingdings" w:hAnsi="Wingdings" w:hint="default"/>
      </w:rPr>
    </w:lvl>
    <w:lvl w:ilvl="1" w:tplc="B94AFC2A">
      <w:start w:val="1"/>
      <w:numFmt w:val="bullet"/>
      <w:lvlText w:val="o"/>
      <w:lvlJc w:val="left"/>
      <w:pPr>
        <w:ind w:left="1440" w:hanging="360"/>
      </w:pPr>
      <w:rPr>
        <w:rFonts w:ascii="Courier New" w:hAnsi="Courier New" w:cs="Courier New" w:hint="default"/>
      </w:rPr>
    </w:lvl>
    <w:lvl w:ilvl="2" w:tplc="8C4CC59C" w:tentative="1">
      <w:start w:val="1"/>
      <w:numFmt w:val="bullet"/>
      <w:lvlText w:val=""/>
      <w:lvlJc w:val="left"/>
      <w:pPr>
        <w:ind w:left="2160" w:hanging="360"/>
      </w:pPr>
      <w:rPr>
        <w:rFonts w:ascii="Wingdings" w:hAnsi="Wingdings" w:hint="default"/>
      </w:rPr>
    </w:lvl>
    <w:lvl w:ilvl="3" w:tplc="7BB07C5A" w:tentative="1">
      <w:start w:val="1"/>
      <w:numFmt w:val="bullet"/>
      <w:lvlText w:val=""/>
      <w:lvlJc w:val="left"/>
      <w:pPr>
        <w:ind w:left="2880" w:hanging="360"/>
      </w:pPr>
      <w:rPr>
        <w:rFonts w:ascii="Symbol" w:hAnsi="Symbol" w:hint="default"/>
      </w:rPr>
    </w:lvl>
    <w:lvl w:ilvl="4" w:tplc="FE4C5D54" w:tentative="1">
      <w:start w:val="1"/>
      <w:numFmt w:val="bullet"/>
      <w:lvlText w:val="o"/>
      <w:lvlJc w:val="left"/>
      <w:pPr>
        <w:ind w:left="3600" w:hanging="360"/>
      </w:pPr>
      <w:rPr>
        <w:rFonts w:ascii="Courier New" w:hAnsi="Courier New" w:cs="Courier New" w:hint="default"/>
      </w:rPr>
    </w:lvl>
    <w:lvl w:ilvl="5" w:tplc="E4042F3C" w:tentative="1">
      <w:start w:val="1"/>
      <w:numFmt w:val="bullet"/>
      <w:lvlText w:val=""/>
      <w:lvlJc w:val="left"/>
      <w:pPr>
        <w:ind w:left="4320" w:hanging="360"/>
      </w:pPr>
      <w:rPr>
        <w:rFonts w:ascii="Wingdings" w:hAnsi="Wingdings" w:hint="default"/>
      </w:rPr>
    </w:lvl>
    <w:lvl w:ilvl="6" w:tplc="88B06C52" w:tentative="1">
      <w:start w:val="1"/>
      <w:numFmt w:val="bullet"/>
      <w:lvlText w:val=""/>
      <w:lvlJc w:val="left"/>
      <w:pPr>
        <w:ind w:left="5040" w:hanging="360"/>
      </w:pPr>
      <w:rPr>
        <w:rFonts w:ascii="Symbol" w:hAnsi="Symbol" w:hint="default"/>
      </w:rPr>
    </w:lvl>
    <w:lvl w:ilvl="7" w:tplc="0A8E5E78" w:tentative="1">
      <w:start w:val="1"/>
      <w:numFmt w:val="bullet"/>
      <w:lvlText w:val="o"/>
      <w:lvlJc w:val="left"/>
      <w:pPr>
        <w:ind w:left="5760" w:hanging="360"/>
      </w:pPr>
      <w:rPr>
        <w:rFonts w:ascii="Courier New" w:hAnsi="Courier New" w:cs="Courier New" w:hint="default"/>
      </w:rPr>
    </w:lvl>
    <w:lvl w:ilvl="8" w:tplc="76AAC300" w:tentative="1">
      <w:start w:val="1"/>
      <w:numFmt w:val="bullet"/>
      <w:lvlText w:val=""/>
      <w:lvlJc w:val="left"/>
      <w:pPr>
        <w:ind w:left="6480" w:hanging="360"/>
      </w:pPr>
      <w:rPr>
        <w:rFonts w:ascii="Wingdings" w:hAnsi="Wingdings" w:hint="default"/>
      </w:rPr>
    </w:lvl>
  </w:abstractNum>
  <w:abstractNum w:abstractNumId="5" w15:restartNumberingAfterBreak="0">
    <w:nsid w:val="33D105C9"/>
    <w:multiLevelType w:val="hybridMultilevel"/>
    <w:tmpl w:val="448638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3232321"/>
    <w:multiLevelType w:val="hybridMultilevel"/>
    <w:tmpl w:val="E9CA73A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6001214"/>
    <w:multiLevelType w:val="hybridMultilevel"/>
    <w:tmpl w:val="756E8D28"/>
    <w:lvl w:ilvl="0" w:tplc="976208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4D739E"/>
    <w:multiLevelType w:val="hybridMultilevel"/>
    <w:tmpl w:val="751085B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9664101"/>
    <w:multiLevelType w:val="hybridMultilevel"/>
    <w:tmpl w:val="A8DC7122"/>
    <w:lvl w:ilvl="0" w:tplc="8984020A">
      <w:start w:val="1"/>
      <w:numFmt w:val="lowerRoman"/>
      <w:pStyle w:val="Bulletlist"/>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2015E0"/>
    <w:multiLevelType w:val="hybridMultilevel"/>
    <w:tmpl w:val="A7804398"/>
    <w:lvl w:ilvl="0" w:tplc="B5DAEB1A">
      <w:start w:val="1"/>
      <w:numFmt w:val="decimal"/>
      <w:lvlText w:val="%1."/>
      <w:lvlJc w:val="left"/>
      <w:pPr>
        <w:ind w:left="720" w:hanging="360"/>
      </w:pPr>
      <w:rPr>
        <w:rFonts w:hint="default"/>
      </w:rPr>
    </w:lvl>
    <w:lvl w:ilvl="1" w:tplc="E69A2EDE">
      <w:start w:val="1"/>
      <w:numFmt w:val="lowerLetter"/>
      <w:lvlText w:val="%2."/>
      <w:lvlJc w:val="left"/>
      <w:pPr>
        <w:ind w:left="1440" w:hanging="360"/>
      </w:pPr>
    </w:lvl>
    <w:lvl w:ilvl="2" w:tplc="5A7EFEA8" w:tentative="1">
      <w:start w:val="1"/>
      <w:numFmt w:val="lowerRoman"/>
      <w:lvlText w:val="%3."/>
      <w:lvlJc w:val="right"/>
      <w:pPr>
        <w:ind w:left="2160" w:hanging="180"/>
      </w:pPr>
    </w:lvl>
    <w:lvl w:ilvl="3" w:tplc="3D623B16" w:tentative="1">
      <w:start w:val="1"/>
      <w:numFmt w:val="decimal"/>
      <w:lvlText w:val="%4."/>
      <w:lvlJc w:val="left"/>
      <w:pPr>
        <w:ind w:left="2880" w:hanging="360"/>
      </w:pPr>
    </w:lvl>
    <w:lvl w:ilvl="4" w:tplc="0E10CB5C" w:tentative="1">
      <w:start w:val="1"/>
      <w:numFmt w:val="lowerLetter"/>
      <w:lvlText w:val="%5."/>
      <w:lvlJc w:val="left"/>
      <w:pPr>
        <w:ind w:left="3600" w:hanging="360"/>
      </w:pPr>
    </w:lvl>
    <w:lvl w:ilvl="5" w:tplc="2BD2A0CE" w:tentative="1">
      <w:start w:val="1"/>
      <w:numFmt w:val="lowerRoman"/>
      <w:lvlText w:val="%6."/>
      <w:lvlJc w:val="right"/>
      <w:pPr>
        <w:ind w:left="4320" w:hanging="180"/>
      </w:pPr>
    </w:lvl>
    <w:lvl w:ilvl="6" w:tplc="8FFC5530" w:tentative="1">
      <w:start w:val="1"/>
      <w:numFmt w:val="decimal"/>
      <w:lvlText w:val="%7."/>
      <w:lvlJc w:val="left"/>
      <w:pPr>
        <w:ind w:left="5040" w:hanging="360"/>
      </w:pPr>
    </w:lvl>
    <w:lvl w:ilvl="7" w:tplc="66367A8E" w:tentative="1">
      <w:start w:val="1"/>
      <w:numFmt w:val="lowerLetter"/>
      <w:lvlText w:val="%8."/>
      <w:lvlJc w:val="left"/>
      <w:pPr>
        <w:ind w:left="5760" w:hanging="360"/>
      </w:pPr>
    </w:lvl>
    <w:lvl w:ilvl="8" w:tplc="2CD0984E" w:tentative="1">
      <w:start w:val="1"/>
      <w:numFmt w:val="lowerRoman"/>
      <w:lvlText w:val="%9."/>
      <w:lvlJc w:val="right"/>
      <w:pPr>
        <w:ind w:left="6480" w:hanging="180"/>
      </w:pPr>
    </w:lvl>
  </w:abstractNum>
  <w:num w:numId="1" w16cid:durableId="1370567859">
    <w:abstractNumId w:val="3"/>
  </w:num>
  <w:num w:numId="2" w16cid:durableId="468087965">
    <w:abstractNumId w:val="2"/>
  </w:num>
  <w:num w:numId="3" w16cid:durableId="155195228">
    <w:abstractNumId w:val="4"/>
  </w:num>
  <w:num w:numId="4" w16cid:durableId="561331996">
    <w:abstractNumId w:val="10"/>
  </w:num>
  <w:num w:numId="5" w16cid:durableId="853835691">
    <w:abstractNumId w:val="8"/>
  </w:num>
  <w:num w:numId="6" w16cid:durableId="2092846422">
    <w:abstractNumId w:val="0"/>
  </w:num>
  <w:num w:numId="7" w16cid:durableId="1327170788">
    <w:abstractNumId w:val="5"/>
  </w:num>
  <w:num w:numId="8" w16cid:durableId="43605993">
    <w:abstractNumId w:val="6"/>
  </w:num>
  <w:num w:numId="9" w16cid:durableId="116341853">
    <w:abstractNumId w:val="7"/>
  </w:num>
  <w:num w:numId="10" w16cid:durableId="579020237">
    <w:abstractNumId w:val="9"/>
  </w:num>
  <w:num w:numId="11" w16cid:durableId="983661260">
    <w:abstractNumId w:val="9"/>
    <w:lvlOverride w:ilvl="0">
      <w:startOverride w:val="1"/>
    </w:lvlOverride>
  </w:num>
  <w:num w:numId="12" w16cid:durableId="1079257614">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9F2"/>
    <w:rsid w:val="000162CF"/>
    <w:rsid w:val="00085E1C"/>
    <w:rsid w:val="000B58D1"/>
    <w:rsid w:val="000D4478"/>
    <w:rsid w:val="001024CB"/>
    <w:rsid w:val="00115FB0"/>
    <w:rsid w:val="001A7DF5"/>
    <w:rsid w:val="00220E17"/>
    <w:rsid w:val="00265EA9"/>
    <w:rsid w:val="00287951"/>
    <w:rsid w:val="002E0239"/>
    <w:rsid w:val="002F5135"/>
    <w:rsid w:val="00370487"/>
    <w:rsid w:val="003C4FDF"/>
    <w:rsid w:val="004231C9"/>
    <w:rsid w:val="004B65CC"/>
    <w:rsid w:val="004F07CB"/>
    <w:rsid w:val="004F6E4E"/>
    <w:rsid w:val="005221C3"/>
    <w:rsid w:val="005757F2"/>
    <w:rsid w:val="0058325F"/>
    <w:rsid w:val="00584733"/>
    <w:rsid w:val="00595CA3"/>
    <w:rsid w:val="005B7BC8"/>
    <w:rsid w:val="005E6563"/>
    <w:rsid w:val="00606554"/>
    <w:rsid w:val="00610B5D"/>
    <w:rsid w:val="006414AD"/>
    <w:rsid w:val="00664D97"/>
    <w:rsid w:val="00696A12"/>
    <w:rsid w:val="006C60E5"/>
    <w:rsid w:val="006C72C5"/>
    <w:rsid w:val="00735FE7"/>
    <w:rsid w:val="00751BEF"/>
    <w:rsid w:val="00764EB3"/>
    <w:rsid w:val="00770E82"/>
    <w:rsid w:val="007C4D36"/>
    <w:rsid w:val="007C5BB7"/>
    <w:rsid w:val="007D1E67"/>
    <w:rsid w:val="008119F2"/>
    <w:rsid w:val="00813461"/>
    <w:rsid w:val="00816991"/>
    <w:rsid w:val="0084397F"/>
    <w:rsid w:val="00853AB9"/>
    <w:rsid w:val="0086422C"/>
    <w:rsid w:val="00872FFC"/>
    <w:rsid w:val="00884ABD"/>
    <w:rsid w:val="00896878"/>
    <w:rsid w:val="008A09F8"/>
    <w:rsid w:val="008A49B4"/>
    <w:rsid w:val="008A67BD"/>
    <w:rsid w:val="008C27D1"/>
    <w:rsid w:val="008D44F6"/>
    <w:rsid w:val="008E3C49"/>
    <w:rsid w:val="008F766F"/>
    <w:rsid w:val="00927A6B"/>
    <w:rsid w:val="00964F05"/>
    <w:rsid w:val="0099207F"/>
    <w:rsid w:val="009944AF"/>
    <w:rsid w:val="009A30EC"/>
    <w:rsid w:val="009B21C7"/>
    <w:rsid w:val="00A059BE"/>
    <w:rsid w:val="00A07EBB"/>
    <w:rsid w:val="00AA161B"/>
    <w:rsid w:val="00AB2A6B"/>
    <w:rsid w:val="00AB5DE0"/>
    <w:rsid w:val="00AC313E"/>
    <w:rsid w:val="00AD579F"/>
    <w:rsid w:val="00B22CC4"/>
    <w:rsid w:val="00B24BC1"/>
    <w:rsid w:val="00B37469"/>
    <w:rsid w:val="00B524CD"/>
    <w:rsid w:val="00BD4609"/>
    <w:rsid w:val="00C3166E"/>
    <w:rsid w:val="00C67020"/>
    <w:rsid w:val="00C7264B"/>
    <w:rsid w:val="00C943EB"/>
    <w:rsid w:val="00CC5D21"/>
    <w:rsid w:val="00CD6D44"/>
    <w:rsid w:val="00CE0993"/>
    <w:rsid w:val="00D422C3"/>
    <w:rsid w:val="00D65D48"/>
    <w:rsid w:val="00D820AB"/>
    <w:rsid w:val="00DC4415"/>
    <w:rsid w:val="00DD0B52"/>
    <w:rsid w:val="00DD5B77"/>
    <w:rsid w:val="00E06342"/>
    <w:rsid w:val="00E205EA"/>
    <w:rsid w:val="00E47E66"/>
    <w:rsid w:val="00E71323"/>
    <w:rsid w:val="00E751E2"/>
    <w:rsid w:val="00EC54DD"/>
    <w:rsid w:val="00ED596D"/>
    <w:rsid w:val="00F05926"/>
    <w:rsid w:val="00F11C67"/>
    <w:rsid w:val="00F2064F"/>
    <w:rsid w:val="00F27923"/>
    <w:rsid w:val="00F53F36"/>
    <w:rsid w:val="00FD44D7"/>
    <w:rsid w:val="00FE3D64"/>
    <w:rsid w:val="00FF700D"/>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C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2F5135"/>
    <w:pPr>
      <w:numPr>
        <w:numId w:val="10"/>
      </w:numPr>
      <w:spacing w:line="240" w:lineRule="auto"/>
    </w:pPr>
    <w:rPr>
      <w:b/>
      <w:bCs/>
    </w:r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2"/>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3"/>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E06342"/>
    <w:rPr>
      <w:color w:val="808080"/>
    </w:rPr>
  </w:style>
  <w:style w:type="paragraph" w:customStyle="1" w:styleId="TableParagraph">
    <w:name w:val="Table Paragraph"/>
    <w:basedOn w:val="Normal"/>
    <w:uiPriority w:val="1"/>
    <w:qFormat/>
    <w:rsid w:val="00927A6B"/>
    <w:pPr>
      <w:widowControl w:val="0"/>
      <w:tabs>
        <w:tab w:val="clear" w:pos="284"/>
      </w:tabs>
      <w:spacing w:after="0" w:line="240" w:lineRule="auto"/>
      <w:ind w:left="103"/>
    </w:pPr>
    <w:rPr>
      <w:rFonts w:ascii="Calibri" w:eastAsia="Calibri" w:hAnsi="Calibri" w:cs="Calibri"/>
      <w:szCs w:val="22"/>
      <w:lang w:val="en-US"/>
    </w:rPr>
  </w:style>
  <w:style w:type="paragraph" w:styleId="NormalWeb">
    <w:name w:val="Normal (Web)"/>
    <w:basedOn w:val="Normal"/>
    <w:uiPriority w:val="99"/>
    <w:semiHidden/>
    <w:unhideWhenUsed/>
    <w:rsid w:val="008C27D1"/>
    <w:pPr>
      <w:tabs>
        <w:tab w:val="clear" w:pos="284"/>
      </w:tabs>
      <w:spacing w:before="100" w:beforeAutospacing="1" w:after="100" w:afterAutospacing="1" w:line="240" w:lineRule="auto"/>
    </w:pPr>
    <w:rPr>
      <w:rFonts w:ascii="Times New Roman" w:eastAsia="Times New Roman"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57687">
      <w:bodyDiv w:val="1"/>
      <w:marLeft w:val="0"/>
      <w:marRight w:val="0"/>
      <w:marTop w:val="0"/>
      <w:marBottom w:val="0"/>
      <w:divBdr>
        <w:top w:val="none" w:sz="0" w:space="0" w:color="auto"/>
        <w:left w:val="none" w:sz="0" w:space="0" w:color="auto"/>
        <w:bottom w:val="none" w:sz="0" w:space="0" w:color="auto"/>
        <w:right w:val="none" w:sz="0" w:space="0" w:color="auto"/>
      </w:divBdr>
    </w:div>
    <w:div w:id="18721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145A61D28B4FB58547F007908B50A7"/>
        <w:category>
          <w:name w:val="General"/>
          <w:gallery w:val="placeholder"/>
        </w:category>
        <w:types>
          <w:type w:val="bbPlcHdr"/>
        </w:types>
        <w:behaviors>
          <w:behavior w:val="content"/>
        </w:behaviors>
        <w:guid w:val="{152F6F86-ECD0-4470-AC90-9A3450D826CE}"/>
      </w:docPartPr>
      <w:docPartBody>
        <w:p w:rsidR="00D563E1" w:rsidRDefault="002D0087">
          <w:r w:rsidRPr="00BE44A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087"/>
    <w:rsid w:val="00064C9D"/>
    <w:rsid w:val="002D0087"/>
    <w:rsid w:val="003B3140"/>
    <w:rsid w:val="00521F49"/>
    <w:rsid w:val="00537AB7"/>
    <w:rsid w:val="0077743A"/>
    <w:rsid w:val="008179A6"/>
    <w:rsid w:val="00935D00"/>
    <w:rsid w:val="00937A5A"/>
    <w:rsid w:val="00C519DF"/>
    <w:rsid w:val="00D563E1"/>
    <w:rsid w:val="00DF7FD2"/>
    <w:rsid w:val="00E74B09"/>
    <w:rsid w:val="00FB520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08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0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90E6F-60E9-4574-90F1-58D20141A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8A3840AC-78A2-CF42-9AD8-01CD1749F8E7}">
  <ds:schemaRefs>
    <ds:schemaRef ds:uri="http://schemas.openxmlformats.org/officeDocument/2006/bibliography"/>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12</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ICTICT426_AE_Kn_1of2</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ICTICT426_AE_Kn_1of2</dc:title>
  <dc:creator/>
  <dc:description>The content in this document is copyright © TAFE NSW 2019.
Generated by the Learning and Assessment Mapping System system (developed by Marc Fearby).</dc:description>
  <cp:lastModifiedBy/>
  <cp:revision>1</cp:revision>
  <dcterms:created xsi:type="dcterms:W3CDTF">2024-02-21T04:28:00Z</dcterms:created>
  <dcterms:modified xsi:type="dcterms:W3CDTF">2024-02-21T04:28:00Z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2019-12-04T05:34:41Z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f7cd0460-db16-4fec-ab3b-000077607cf9</vt:lpwstr>
  </property>
  <property fmtid="{D5CDD505-2E9C-101B-9397-08002B2CF9AE}" pid="9" name="MSIP_Label_1124e982-4ed1-4819-8c70-4a27f3d38393_ContentBits">
    <vt:lpwstr>0</vt:lpwstr>
  </property>
</Properties>
</file>